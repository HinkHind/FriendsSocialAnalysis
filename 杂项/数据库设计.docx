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E37084" w:rsidP="00201535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>
            <wp:extent cx="2293620" cy="41910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E37084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数据库设计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3E6724" w:rsidRDefault="00F622E2" w:rsidP="00201535">
      <w:pPr>
        <w:spacing w:line="300" w:lineRule="auto"/>
        <w:jc w:val="center"/>
        <w:rPr>
          <w:sz w:val="28"/>
        </w:rPr>
      </w:pPr>
    </w:p>
    <w:p w:rsidR="00F622E2" w:rsidRPr="003E6724" w:rsidRDefault="00F622E2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              </w:t>
      </w:r>
      <w:r w:rsidR="00201535"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F622E2" w:rsidRDefault="00F622E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Default="002F557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Pr="003E6724" w:rsidRDefault="002F557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622E2" w:rsidRPr="003E6724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3E6724">
        <w:rPr>
          <w:rFonts w:eastAsia="黑体"/>
          <w:sz w:val="30"/>
        </w:rPr>
        <w:t>答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辩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F622E2" w:rsidRPr="003E6724" w:rsidRDefault="00F622E2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995F17" w:rsidRDefault="00995F17" w:rsidP="00E36173"/>
    <w:p w:rsidR="00C9346E" w:rsidRDefault="00C9346E" w:rsidP="00C9346E">
      <w:pPr>
        <w:rPr>
          <w:rFonts w:ascii="黑体" w:eastAsia="黑体"/>
          <w:b/>
          <w:sz w:val="36"/>
          <w:szCs w:val="36"/>
        </w:rPr>
      </w:pPr>
      <w:bookmarkStart w:id="1" w:name="_Toc225579659"/>
      <w:bookmarkStart w:id="2" w:name="_Toc250450182"/>
    </w:p>
    <w:bookmarkEnd w:id="1"/>
    <w:bookmarkEnd w:id="2"/>
    <w:p w:rsidR="00E56B7A" w:rsidRDefault="00E56B7A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326BF3" w:rsidRDefault="00326BF3" w:rsidP="00326BF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</w:t>
      </w:r>
    </w:p>
    <w:p w:rsidR="00D73817" w:rsidRDefault="00D73817" w:rsidP="00D73817">
      <w:pPr>
        <w:rPr>
          <w:lang w:val="zh-CN"/>
        </w:rPr>
      </w:pPr>
      <w:r>
        <w:rPr>
          <w:rFonts w:hint="eastAsia"/>
          <w:lang w:val="zh-CN"/>
        </w:rPr>
        <w:t>存放用户信息</w:t>
      </w:r>
    </w:p>
    <w:p w:rsidR="00D73817" w:rsidRPr="00D73817" w:rsidRDefault="00D73817" w:rsidP="00D73817">
      <w:pPr>
        <w:rPr>
          <w:lang w:val="zh-C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16"/>
        <w:gridCol w:w="1264"/>
        <w:gridCol w:w="1662"/>
        <w:gridCol w:w="1278"/>
        <w:gridCol w:w="1262"/>
        <w:gridCol w:w="1413"/>
      </w:tblGrid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字段描述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可空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</w:tr>
      <w:tr w:rsidR="00326BF3" w:rsidTr="00864D01">
        <w:tc>
          <w:tcPr>
            <w:tcW w:w="1415" w:type="dxa"/>
          </w:tcPr>
          <w:p w:rsidR="00326BF3" w:rsidRDefault="00EA262F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326BF3">
              <w:rPr>
                <w:sz w:val="28"/>
                <w:szCs w:val="28"/>
              </w:rPr>
              <w:t>serID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自增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用户名字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64)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</w:t>
            </w:r>
            <w:r>
              <w:rPr>
                <w:rFonts w:hint="eastAsia"/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128)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ImgUrl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随机图片</w:t>
            </w: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上次活动时间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getdate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326BF3" w:rsidRDefault="00660A9F" w:rsidP="00326BF3">
      <w:pPr>
        <w:adjustRightIn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使用唯一的用户名作为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标记，即</w:t>
      </w:r>
      <w:r w:rsidR="007F5ED5">
        <w:fldChar w:fldCharType="begin"/>
      </w:r>
      <w:r w:rsidR="007F5ED5">
        <w:instrText xml:space="preserve"> HYPERLINK "https://www.zhihu.com/people/lostork" </w:instrText>
      </w:r>
      <w:r w:rsidR="007F5ED5">
        <w:fldChar w:fldCharType="separate"/>
      </w:r>
      <w:r w:rsidRPr="00224743">
        <w:rPr>
          <w:rStyle w:val="a6"/>
          <w:sz w:val="28"/>
          <w:szCs w:val="28"/>
        </w:rPr>
        <w:t>https://www.zhihu.com/people/lostork</w:t>
      </w:r>
      <w:r w:rsidR="007F5ED5">
        <w:rPr>
          <w:rStyle w:val="a6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里的</w:t>
      </w:r>
      <w:r>
        <w:rPr>
          <w:rFonts w:hint="eastAsia"/>
          <w:sz w:val="28"/>
          <w:szCs w:val="28"/>
        </w:rPr>
        <w:t>lostork</w:t>
      </w:r>
      <w:r>
        <w:rPr>
          <w:rFonts w:hint="eastAsia"/>
          <w:sz w:val="28"/>
          <w:szCs w:val="28"/>
        </w:rPr>
        <w:t>。</w:t>
      </w:r>
    </w:p>
    <w:p w:rsidR="00326BF3" w:rsidRDefault="00326BF3" w:rsidP="00326BF3">
      <w:pPr>
        <w:pStyle w:val="3"/>
        <w:rPr>
          <w:lang w:val="en-US"/>
        </w:rPr>
      </w:pPr>
      <w:r>
        <w:rPr>
          <w:rFonts w:hint="eastAsia"/>
        </w:rPr>
        <w:t>好友表</w:t>
      </w:r>
      <w:r w:rsidRPr="00B87C3D">
        <w:rPr>
          <w:rFonts w:hint="eastAsia"/>
          <w:lang w:val="en-US"/>
        </w:rPr>
        <w:t>（</w:t>
      </w:r>
      <w:r w:rsidRPr="00B87C3D">
        <w:rPr>
          <w:rFonts w:hint="eastAsia"/>
          <w:lang w:val="en-US"/>
        </w:rPr>
        <w:t>Fr</w:t>
      </w:r>
      <w:r w:rsidRPr="00B87C3D">
        <w:rPr>
          <w:lang w:val="en-US"/>
        </w:rPr>
        <w:t>i</w:t>
      </w:r>
      <w:r w:rsidRPr="00B87C3D">
        <w:rPr>
          <w:rFonts w:hint="eastAsia"/>
          <w:lang w:val="en-US"/>
        </w:rPr>
        <w:t>end</w:t>
      </w:r>
      <w:r w:rsidRPr="00B87C3D">
        <w:rPr>
          <w:lang w:val="en-US"/>
        </w:rPr>
        <w:t>s</w:t>
      </w:r>
      <w:r w:rsidRPr="00B87C3D">
        <w:rPr>
          <w:rFonts w:hint="eastAsia"/>
          <w:lang w:val="en-US"/>
        </w:rPr>
        <w:t>）</w:t>
      </w:r>
      <w:bookmarkStart w:id="3" w:name="_GoBack"/>
      <w:bookmarkEnd w:id="3"/>
    </w:p>
    <w:p w:rsidR="00D73817" w:rsidRDefault="00D73817" w:rsidP="00D73817">
      <w:r>
        <w:rPr>
          <w:rFonts w:hint="eastAsia"/>
        </w:rPr>
        <w:t>存放被关注对象信息</w:t>
      </w:r>
    </w:p>
    <w:p w:rsidR="00D73817" w:rsidRPr="00D73817" w:rsidRDefault="00D73817" w:rsidP="00D73817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9"/>
        <w:gridCol w:w="1367"/>
        <w:gridCol w:w="1662"/>
        <w:gridCol w:w="1350"/>
        <w:gridCol w:w="1357"/>
        <w:gridCol w:w="1350"/>
      </w:tblGrid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字段描述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可空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riendID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朋友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CSDNUrl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csdn</w:t>
            </w:r>
            <w:proofErr w:type="spellEnd"/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Zhihu</w:t>
            </w:r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知乎地址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128)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WeiboUrl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微博地址</w:t>
            </w:r>
            <w:proofErr w:type="gram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唯一索引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</w:tbl>
    <w:p w:rsidR="00326BF3" w:rsidRDefault="00E903D5" w:rsidP="00326BF3">
      <w:pPr>
        <w:adjustRightIn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注：上述三个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是否可以使用特征值，比如</w:t>
      </w:r>
      <w:r w:rsidR="00C916BF">
        <w:fldChar w:fldCharType="begin"/>
      </w:r>
      <w:r w:rsidR="00C916BF">
        <w:instrText xml:space="preserve"> HYPERLINK "https://www.zhihu.com/people/lostork" </w:instrText>
      </w:r>
      <w:r w:rsidR="00C916BF">
        <w:fldChar w:fldCharType="separate"/>
      </w:r>
      <w:r w:rsidRPr="00224743">
        <w:rPr>
          <w:rStyle w:val="a6"/>
          <w:sz w:val="28"/>
          <w:szCs w:val="28"/>
        </w:rPr>
        <w:t>https://www.zhihu.com/people/lostork</w:t>
      </w:r>
      <w:r w:rsidR="00C916BF">
        <w:rPr>
          <w:rStyle w:val="a6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里的</w:t>
      </w:r>
      <w:r>
        <w:rPr>
          <w:rFonts w:hint="eastAsia"/>
          <w:sz w:val="28"/>
          <w:szCs w:val="28"/>
        </w:rPr>
        <w:t>lostork</w:t>
      </w:r>
    </w:p>
    <w:p w:rsidR="00326BF3" w:rsidRDefault="00326BF3" w:rsidP="00326BF3">
      <w:pPr>
        <w:adjustRightInd w:val="0"/>
        <w:spacing w:line="300" w:lineRule="auto"/>
        <w:rPr>
          <w:sz w:val="28"/>
          <w:szCs w:val="28"/>
        </w:rPr>
      </w:pPr>
    </w:p>
    <w:p w:rsidR="00326BF3" w:rsidRDefault="00326BF3" w:rsidP="00326BF3">
      <w:pPr>
        <w:pStyle w:val="3"/>
      </w:pPr>
      <w:r>
        <w:rPr>
          <w:rFonts w:hint="eastAsia"/>
        </w:rPr>
        <w:t>用户好友关系表（</w:t>
      </w:r>
      <w:r>
        <w:rPr>
          <w:rFonts w:hint="eastAsia"/>
        </w:rPr>
        <w:t>FriendRelationship</w:t>
      </w:r>
      <w:r>
        <w:rPr>
          <w:rFonts w:hint="eastAsia"/>
        </w:rPr>
        <w:t>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16"/>
        <w:gridCol w:w="1358"/>
        <w:gridCol w:w="1522"/>
        <w:gridCol w:w="1333"/>
        <w:gridCol w:w="1333"/>
        <w:gridCol w:w="1333"/>
      </w:tblGrid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字段描述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可空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FRID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自增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自增</w:t>
            </w: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索引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FriendID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朋友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索引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  <w:tr w:rsidR="00326BF3" w:rsidTr="00864D01">
        <w:tc>
          <w:tcPr>
            <w:tcW w:w="1415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FriendName</w:t>
            </w:r>
            <w:proofErr w:type="spellEnd"/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朋友名字（针对一个用户的名字）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32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1416" w:type="dxa"/>
          </w:tcPr>
          <w:p w:rsidR="00326BF3" w:rsidRDefault="00326BF3" w:rsidP="00864D01">
            <w:pPr>
              <w:adjustRightInd w:val="0"/>
              <w:spacing w:line="300" w:lineRule="auto"/>
              <w:rPr>
                <w:sz w:val="28"/>
                <w:szCs w:val="28"/>
              </w:rPr>
            </w:pPr>
          </w:p>
        </w:tc>
      </w:tr>
    </w:tbl>
    <w:p w:rsidR="00326BF3" w:rsidRDefault="00326BF3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E903D5" w:rsidRDefault="00E903D5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E903D5" w:rsidRDefault="00E903D5" w:rsidP="00E903D5">
      <w:pPr>
        <w:pStyle w:val="1"/>
      </w:pPr>
      <w:r>
        <w:rPr>
          <w:rFonts w:hint="eastAsia"/>
        </w:rPr>
        <w:t>操作</w:t>
      </w:r>
    </w:p>
    <w:p w:rsidR="00E903D5" w:rsidRPr="00E903D5" w:rsidRDefault="00E903D5" w:rsidP="00E903D5">
      <w:pPr>
        <w:pStyle w:val="2"/>
      </w:pPr>
      <w:r>
        <w:rPr>
          <w:rFonts w:hint="eastAsia"/>
        </w:rPr>
        <w:t>登录与注册</w:t>
      </w:r>
    </w:p>
    <w:p w:rsidR="00E903D5" w:rsidRDefault="00E903D5" w:rsidP="00E903D5">
      <w:pPr>
        <w:pStyle w:val="3"/>
      </w:pPr>
      <w:r>
        <w:rPr>
          <w:rFonts w:hint="eastAsia"/>
        </w:rPr>
        <w:t>注册</w:t>
      </w:r>
    </w:p>
    <w:p w:rsidR="00E903D5" w:rsidRDefault="00E903D5" w:rsidP="00E903D5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填充用户表的</w:t>
      </w:r>
      <w:r>
        <w:rPr>
          <w:rFonts w:hint="eastAsia"/>
          <w:lang w:val="zh-CN"/>
        </w:rPr>
        <w:t>UserName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PassWord</w:t>
      </w:r>
      <w:r>
        <w:rPr>
          <w:rFonts w:hint="eastAsia"/>
          <w:lang w:val="zh-CN"/>
        </w:rPr>
        <w:t>即可</w:t>
      </w:r>
    </w:p>
    <w:p w:rsidR="00E903D5" w:rsidRDefault="00E903D5" w:rsidP="00E903D5">
      <w:pPr>
        <w:pStyle w:val="3"/>
      </w:pPr>
      <w:r>
        <w:rPr>
          <w:rFonts w:hint="eastAsia"/>
        </w:rPr>
        <w:t>登录</w:t>
      </w:r>
    </w:p>
    <w:p w:rsidR="00E903D5" w:rsidRDefault="00E903D5" w:rsidP="00E903D5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到用户表匹配</w:t>
      </w:r>
      <w:r>
        <w:rPr>
          <w:rFonts w:hint="eastAsia"/>
          <w:lang w:val="zh-CN"/>
        </w:rPr>
        <w:t>UserName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PassWord</w:t>
      </w:r>
      <w:r>
        <w:rPr>
          <w:rFonts w:hint="eastAsia"/>
          <w:lang w:val="zh-CN"/>
        </w:rPr>
        <w:t>即可。</w:t>
      </w:r>
    </w:p>
    <w:p w:rsidR="00E903D5" w:rsidRDefault="00E903D5" w:rsidP="00E903D5">
      <w:pPr>
        <w:pStyle w:val="2"/>
        <w:rPr>
          <w:lang w:val="zh-CN"/>
        </w:rPr>
      </w:pPr>
      <w:r>
        <w:rPr>
          <w:rFonts w:hint="eastAsia"/>
          <w:lang w:val="zh-CN"/>
        </w:rPr>
        <w:t>个人中心和好友主页管理</w:t>
      </w:r>
    </w:p>
    <w:p w:rsidR="00B87C3D" w:rsidRPr="00B87C3D" w:rsidRDefault="00B87C3D" w:rsidP="00B87C3D">
      <w:pPr>
        <w:rPr>
          <w:lang w:val="zh-CN"/>
        </w:rPr>
      </w:pPr>
      <w:r>
        <w:rPr>
          <w:rFonts w:hint="eastAsia"/>
          <w:lang w:val="zh-CN"/>
        </w:rPr>
        <w:t>这里假设若被关注对象相同，则他们的平台</w:t>
      </w:r>
      <w:r>
        <w:rPr>
          <w:rFonts w:hint="eastAsia"/>
          <w:lang w:val="zh-CN"/>
        </w:rPr>
        <w:t>url</w:t>
      </w:r>
      <w:r>
        <w:rPr>
          <w:rFonts w:hint="eastAsia"/>
          <w:lang w:val="zh-CN"/>
        </w:rPr>
        <w:t>相同，被关注对象不同，则他们的平台</w:t>
      </w:r>
      <w:r>
        <w:rPr>
          <w:rFonts w:hint="eastAsia"/>
          <w:lang w:val="zh-CN"/>
        </w:rPr>
        <w:t>url</w:t>
      </w:r>
      <w:r>
        <w:rPr>
          <w:rFonts w:hint="eastAsia"/>
          <w:lang w:val="zh-CN"/>
        </w:rPr>
        <w:t>不同</w:t>
      </w:r>
    </w:p>
    <w:p w:rsidR="00B87C3D" w:rsidRDefault="00B87C3D" w:rsidP="00B87C3D">
      <w:pPr>
        <w:pStyle w:val="3"/>
      </w:pPr>
      <w:r>
        <w:rPr>
          <w:rFonts w:hint="eastAsia"/>
        </w:rPr>
        <w:t>创建被关注对象</w:t>
      </w:r>
    </w:p>
    <w:p w:rsidR="00D73817" w:rsidRDefault="00D73817" w:rsidP="00D73817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注：不允许创建无平台</w:t>
      </w:r>
      <w:r>
        <w:rPr>
          <w:rFonts w:hint="eastAsia"/>
          <w:lang w:val="zh-CN"/>
        </w:rPr>
        <w:t>url</w:t>
      </w:r>
      <w:r>
        <w:rPr>
          <w:rFonts w:hint="eastAsia"/>
          <w:lang w:val="zh-CN"/>
        </w:rPr>
        <w:t>的被关注对象</w:t>
      </w:r>
    </w:p>
    <w:p w:rsidR="00D73817" w:rsidRDefault="00D73817" w:rsidP="00D73817">
      <w:pPr>
        <w:rPr>
          <w:lang w:val="zh-CN"/>
        </w:rPr>
      </w:pPr>
      <w:r>
        <w:rPr>
          <w:lang w:val="zh-CN"/>
        </w:rPr>
        <w:lastRenderedPageBreak/>
        <w:tab/>
      </w:r>
    </w:p>
    <w:p w:rsidR="00D73817" w:rsidRDefault="00D73817" w:rsidP="00D73817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步骤：</w:t>
      </w:r>
    </w:p>
    <w:p w:rsidR="0027663C" w:rsidRDefault="0027663C" w:rsidP="00D73817">
      <w:pPr>
        <w:rPr>
          <w:lang w:val="zh-CN"/>
        </w:rPr>
      </w:pPr>
      <w:r>
        <w:rPr>
          <w:rFonts w:hint="eastAsia"/>
          <w:lang w:val="zh-CN"/>
        </w:rPr>
        <w:t>对每个输入的</w:t>
      </w:r>
      <w:r>
        <w:rPr>
          <w:rFonts w:hint="eastAsia"/>
          <w:lang w:val="zh-CN"/>
        </w:rPr>
        <w:t>url</w:t>
      </w:r>
      <w:r>
        <w:rPr>
          <w:rFonts w:hint="eastAsia"/>
          <w:lang w:val="zh-CN"/>
        </w:rPr>
        <w:t>，依次做如下处理</w:t>
      </w:r>
      <w:r>
        <w:rPr>
          <w:rFonts w:hint="eastAsia"/>
          <w:lang w:val="zh-CN"/>
        </w:rPr>
        <w:t>{</w:t>
      </w:r>
    </w:p>
    <w:p w:rsidR="00D73817" w:rsidRDefault="00D73817" w:rsidP="00D73817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使用输入的</w:t>
      </w:r>
      <w:r>
        <w:rPr>
          <w:rFonts w:hint="eastAsia"/>
          <w:lang w:val="zh-CN"/>
        </w:rPr>
        <w:t>url</w:t>
      </w:r>
      <w:r>
        <w:rPr>
          <w:rFonts w:hint="eastAsia"/>
          <w:lang w:val="zh-CN"/>
        </w:rPr>
        <w:t>到好友表</w:t>
      </w:r>
      <w:r>
        <w:rPr>
          <w:rFonts w:hint="eastAsia"/>
          <w:lang w:val="zh-CN"/>
        </w:rPr>
        <w:t>Friends</w:t>
      </w:r>
      <w:r>
        <w:rPr>
          <w:rFonts w:hint="eastAsia"/>
          <w:lang w:val="zh-CN"/>
        </w:rPr>
        <w:t>中匹配相应的平台</w:t>
      </w:r>
      <w:r w:rsidR="0027663C">
        <w:rPr>
          <w:rFonts w:hint="eastAsia"/>
          <w:lang w:val="zh-CN"/>
        </w:rPr>
        <w:t>，</w:t>
      </w:r>
      <w:r>
        <w:rPr>
          <w:rFonts w:hint="eastAsia"/>
          <w:lang w:val="zh-CN"/>
        </w:rPr>
        <w:t>若匹配上了</w:t>
      </w:r>
      <w:r w:rsidR="0027663C">
        <w:rPr>
          <w:rFonts w:hint="eastAsia"/>
          <w:lang w:val="zh-CN"/>
        </w:rPr>
        <w:t>某个</w:t>
      </w:r>
      <w:r w:rsidR="0027663C">
        <w:rPr>
          <w:rFonts w:hint="eastAsia"/>
          <w:lang w:val="zh-CN"/>
        </w:rPr>
        <w:t>{</w:t>
      </w:r>
    </w:p>
    <w:p w:rsidR="0027663C" w:rsidRDefault="0027663C" w:rsidP="00D73817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则说明该被关注对象已经在</w:t>
      </w:r>
      <w:r>
        <w:rPr>
          <w:rFonts w:hint="eastAsia"/>
          <w:lang w:val="zh-CN"/>
        </w:rPr>
        <w:t>Friends</w:t>
      </w:r>
      <w:r>
        <w:rPr>
          <w:rFonts w:hint="eastAsia"/>
          <w:lang w:val="zh-CN"/>
        </w:rPr>
        <w:t>表中存在，则跳出循环。</w:t>
      </w:r>
    </w:p>
    <w:p w:rsidR="0027663C" w:rsidRDefault="0027663C" w:rsidP="00D73817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}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else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{</w:t>
      </w:r>
    </w:p>
    <w:p w:rsidR="0027663C" w:rsidRDefault="0027663C" w:rsidP="00D73817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</w:p>
    <w:p w:rsidR="0027663C" w:rsidRDefault="0027663C" w:rsidP="00D73817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}</w:t>
      </w:r>
    </w:p>
    <w:p w:rsidR="00D73817" w:rsidRPr="00D73817" w:rsidRDefault="0027663C" w:rsidP="00D73817">
      <w:pPr>
        <w:rPr>
          <w:lang w:val="zh-CN"/>
        </w:rPr>
      </w:pPr>
      <w:r>
        <w:rPr>
          <w:rFonts w:hint="eastAsia"/>
          <w:lang w:val="zh-CN"/>
        </w:rPr>
        <w:t>}</w:t>
      </w:r>
    </w:p>
    <w:sectPr w:rsidR="00D73817" w:rsidRPr="00D73817" w:rsidSect="00643D1E">
      <w:headerReference w:type="even" r:id="rId8"/>
      <w:headerReference w:type="default" r:id="rId9"/>
      <w:footerReference w:type="default" r:id="rId10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ED5" w:rsidRDefault="007F5ED5">
      <w:r>
        <w:separator/>
      </w:r>
    </w:p>
  </w:endnote>
  <w:endnote w:type="continuationSeparator" w:id="0">
    <w:p w:rsidR="007F5ED5" w:rsidRDefault="007F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Default="00643D1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D1B99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ED5" w:rsidRDefault="007F5ED5">
      <w:r>
        <w:separator/>
      </w:r>
    </w:p>
  </w:footnote>
  <w:footnote w:type="continuationSeparator" w:id="0">
    <w:p w:rsidR="007F5ED5" w:rsidRDefault="007F5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60726B" w:rsidRDefault="004A3C6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4A3C6C" w:rsidRPr="00BA190C" w:rsidRDefault="004A3C6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BA190C" w:rsidRDefault="004A3C6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4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5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6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7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2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3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4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5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6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14"/>
  </w:num>
  <w:num w:numId="6">
    <w:abstractNumId w:val="15"/>
  </w:num>
  <w:num w:numId="7">
    <w:abstractNumId w:val="3"/>
  </w:num>
  <w:num w:numId="8">
    <w:abstractNumId w:val="5"/>
  </w:num>
  <w:num w:numId="9">
    <w:abstractNumId w:val="6"/>
  </w:num>
  <w:num w:numId="10">
    <w:abstractNumId w:val="16"/>
  </w:num>
  <w:num w:numId="11">
    <w:abstractNumId w:val="4"/>
  </w:num>
  <w:num w:numId="12">
    <w:abstractNumId w:val="12"/>
  </w:num>
  <w:num w:numId="13">
    <w:abstractNumId w:val="0"/>
  </w:num>
  <w:num w:numId="14">
    <w:abstractNumId w:val="11"/>
  </w:num>
  <w:num w:numId="15">
    <w:abstractNumId w:val="8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84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230B"/>
    <w:rsid w:val="0005361B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1B99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63C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26BF3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5ACA"/>
    <w:rsid w:val="00406E4A"/>
    <w:rsid w:val="0041072D"/>
    <w:rsid w:val="004138AF"/>
    <w:rsid w:val="00415C79"/>
    <w:rsid w:val="004201D5"/>
    <w:rsid w:val="00425AD5"/>
    <w:rsid w:val="004267F8"/>
    <w:rsid w:val="00432BE7"/>
    <w:rsid w:val="00432C17"/>
    <w:rsid w:val="00432C51"/>
    <w:rsid w:val="0043367E"/>
    <w:rsid w:val="0044245E"/>
    <w:rsid w:val="0044679F"/>
    <w:rsid w:val="00451A99"/>
    <w:rsid w:val="00452A21"/>
    <w:rsid w:val="00454C08"/>
    <w:rsid w:val="00462414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312D"/>
    <w:rsid w:val="005B4EC8"/>
    <w:rsid w:val="005C02B0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A9F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79CD"/>
    <w:rsid w:val="007F24D8"/>
    <w:rsid w:val="007F5ED5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22DC"/>
    <w:rsid w:val="00874F3F"/>
    <w:rsid w:val="00876BF3"/>
    <w:rsid w:val="00877FC9"/>
    <w:rsid w:val="0088196F"/>
    <w:rsid w:val="008830BE"/>
    <w:rsid w:val="00886618"/>
    <w:rsid w:val="0089196E"/>
    <w:rsid w:val="0089614C"/>
    <w:rsid w:val="008968D6"/>
    <w:rsid w:val="008A1844"/>
    <w:rsid w:val="008A61C0"/>
    <w:rsid w:val="008B2630"/>
    <w:rsid w:val="008B33D5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80FAE"/>
    <w:rsid w:val="00983A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3545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76A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87C3D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16BF"/>
    <w:rsid w:val="00C92AE8"/>
    <w:rsid w:val="00C9346E"/>
    <w:rsid w:val="00C95924"/>
    <w:rsid w:val="00CA00F3"/>
    <w:rsid w:val="00CA1493"/>
    <w:rsid w:val="00CA59DC"/>
    <w:rsid w:val="00CA6299"/>
    <w:rsid w:val="00CB45B5"/>
    <w:rsid w:val="00CB617A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73817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3C9B"/>
    <w:rsid w:val="00E24D57"/>
    <w:rsid w:val="00E25221"/>
    <w:rsid w:val="00E36173"/>
    <w:rsid w:val="00E37084"/>
    <w:rsid w:val="00E40DC0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03D5"/>
    <w:rsid w:val="00E9141F"/>
    <w:rsid w:val="00EA0225"/>
    <w:rsid w:val="00EA0A83"/>
    <w:rsid w:val="00EA262F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FF6"/>
    <w:rsid w:val="00F46F4A"/>
    <w:rsid w:val="00F50957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77980"/>
  <w15:chartTrackingRefBased/>
  <w15:docId w15:val="{A32CC57F-2456-4731-8E72-F9F69356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stork\Documents\&#33258;&#23450;&#20041;%20Office%20&#27169;&#26495;\&#26412;&#31185;&#29983;&#27605;&#19994;&#35774;&#35745;&#65288;&#35770;&#25991;&#65289;&#20070;&#20889;&#33539;&#2036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本科生毕业设计（论文）书写范例.dotx</Template>
  <TotalTime>291</TotalTime>
  <Pages>1</Pages>
  <Words>203</Words>
  <Characters>1162</Characters>
  <Application>Microsoft Office Word</Application>
  <DocSecurity>0</DocSecurity>
  <Lines>9</Lines>
  <Paragraphs>2</Paragraphs>
  <ScaleCrop>false</ScaleCrop>
  <Company>sparkle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lostork</dc:creator>
  <cp:keywords/>
  <dc:description/>
  <cp:lastModifiedBy>马一丰</cp:lastModifiedBy>
  <cp:revision>8</cp:revision>
  <cp:lastPrinted>2010-02-27T00:38:00Z</cp:lastPrinted>
  <dcterms:created xsi:type="dcterms:W3CDTF">2016-10-19T16:17:00Z</dcterms:created>
  <dcterms:modified xsi:type="dcterms:W3CDTF">2016-10-21T14:56:00Z</dcterms:modified>
</cp:coreProperties>
</file>