
<file path=[Content_Types].xml><?xml version="1.0" encoding="utf-8"?>
<Types xmlns="http://schemas.openxmlformats.org/package/2006/content-types">
  <Default Extension="tmp" ContentType="image/png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1535" w:rsidRPr="003E6724" w:rsidRDefault="00201535" w:rsidP="00201535">
      <w:pPr>
        <w:adjustRightInd w:val="0"/>
        <w:snapToGrid w:val="0"/>
        <w:spacing w:line="300" w:lineRule="auto"/>
        <w:jc w:val="center"/>
        <w:rPr>
          <w:b/>
          <w:sz w:val="28"/>
          <w:szCs w:val="28"/>
        </w:rPr>
      </w:pPr>
    </w:p>
    <w:p w:rsidR="00201535" w:rsidRPr="003E6724" w:rsidRDefault="00201535" w:rsidP="00201535">
      <w:pPr>
        <w:adjustRightInd w:val="0"/>
        <w:snapToGrid w:val="0"/>
        <w:spacing w:line="300" w:lineRule="auto"/>
        <w:jc w:val="center"/>
        <w:rPr>
          <w:b/>
          <w:sz w:val="28"/>
          <w:szCs w:val="28"/>
        </w:rPr>
      </w:pPr>
    </w:p>
    <w:p w:rsidR="00F622E2" w:rsidRPr="003E6724" w:rsidRDefault="00043A46" w:rsidP="00201535">
      <w:pPr>
        <w:spacing w:line="300" w:lineRule="auto"/>
        <w:jc w:val="center"/>
        <w:rPr>
          <w:sz w:val="21"/>
        </w:rPr>
      </w:pPr>
      <w:bookmarkStart w:id="0" w:name="_Toc8970076"/>
      <w:r>
        <w:rPr>
          <w:noProof/>
          <w:sz w:val="21"/>
        </w:rPr>
        <w:drawing>
          <wp:inline distT="0" distB="0" distL="0" distR="0">
            <wp:extent cx="2294255" cy="419100"/>
            <wp:effectExtent l="0" t="0" r="0" b="0"/>
            <wp:docPr id="1" name="图片 1" descr="hit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it0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425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22E2" w:rsidRPr="003E6724" w:rsidRDefault="00F622E2" w:rsidP="00201535">
      <w:pPr>
        <w:spacing w:line="240" w:lineRule="exact"/>
        <w:ind w:right="1758"/>
        <w:jc w:val="center"/>
        <w:rPr>
          <w:rFonts w:eastAsia="黑体"/>
          <w:b/>
          <w:spacing w:val="20"/>
          <w:w w:val="90"/>
          <w:sz w:val="52"/>
        </w:rPr>
      </w:pPr>
    </w:p>
    <w:p w:rsidR="00F622E2" w:rsidRPr="003E6724" w:rsidRDefault="00F622E2" w:rsidP="00201535">
      <w:pPr>
        <w:spacing w:line="300" w:lineRule="auto"/>
        <w:ind w:right="4"/>
        <w:jc w:val="center"/>
        <w:rPr>
          <w:rFonts w:eastAsia="华文新魏"/>
          <w:b/>
          <w:spacing w:val="20"/>
          <w:w w:val="90"/>
          <w:sz w:val="84"/>
          <w:szCs w:val="84"/>
        </w:rPr>
      </w:pPr>
      <w:r w:rsidRPr="003E6724">
        <w:rPr>
          <w:rFonts w:eastAsia="华文新魏"/>
          <w:b/>
          <w:spacing w:val="20"/>
          <w:w w:val="90"/>
          <w:sz w:val="84"/>
          <w:szCs w:val="84"/>
        </w:rPr>
        <w:t>毕业设计</w:t>
      </w:r>
      <w:r w:rsidR="0005230B" w:rsidRPr="003E6724">
        <w:rPr>
          <w:rFonts w:eastAsia="华文新魏"/>
          <w:b/>
          <w:spacing w:val="20"/>
          <w:w w:val="90"/>
          <w:sz w:val="84"/>
          <w:szCs w:val="84"/>
        </w:rPr>
        <w:t>（</w:t>
      </w:r>
      <w:r w:rsidRPr="003E6724">
        <w:rPr>
          <w:rFonts w:eastAsia="华文新魏"/>
          <w:b/>
          <w:spacing w:val="20"/>
          <w:w w:val="90"/>
          <w:sz w:val="84"/>
          <w:szCs w:val="84"/>
        </w:rPr>
        <w:t>论文</w:t>
      </w:r>
      <w:r w:rsidR="0005230B" w:rsidRPr="003E6724">
        <w:rPr>
          <w:rFonts w:eastAsia="华文新魏" w:hint="eastAsia"/>
          <w:b/>
          <w:spacing w:val="20"/>
          <w:w w:val="90"/>
          <w:sz w:val="84"/>
          <w:szCs w:val="84"/>
        </w:rPr>
        <w:t>）</w:t>
      </w:r>
    </w:p>
    <w:p w:rsidR="00F622E2" w:rsidRPr="003E6724" w:rsidRDefault="00F622E2" w:rsidP="00201535">
      <w:pPr>
        <w:spacing w:line="300" w:lineRule="auto"/>
        <w:jc w:val="center"/>
      </w:pPr>
      <w:r w:rsidRPr="003E6724">
        <w:t xml:space="preserve"> </w:t>
      </w:r>
    </w:p>
    <w:p w:rsidR="00F622E2" w:rsidRPr="003E6724" w:rsidRDefault="00F622E2" w:rsidP="00201535">
      <w:pPr>
        <w:spacing w:line="300" w:lineRule="auto"/>
        <w:jc w:val="center"/>
        <w:rPr>
          <w:sz w:val="28"/>
        </w:rPr>
      </w:pPr>
    </w:p>
    <w:p w:rsidR="00F622E2" w:rsidRPr="003E6724" w:rsidRDefault="00F622E2" w:rsidP="00201535">
      <w:pPr>
        <w:spacing w:line="300" w:lineRule="auto"/>
        <w:jc w:val="center"/>
        <w:rPr>
          <w:sz w:val="28"/>
        </w:rPr>
      </w:pPr>
    </w:p>
    <w:p w:rsidR="00B94DC7" w:rsidRPr="003E6724" w:rsidRDefault="00B94DC7" w:rsidP="00201535">
      <w:pPr>
        <w:spacing w:line="300" w:lineRule="auto"/>
        <w:jc w:val="center"/>
        <w:rPr>
          <w:sz w:val="28"/>
        </w:rPr>
      </w:pPr>
    </w:p>
    <w:p w:rsidR="00B94DC7" w:rsidRPr="003E6724" w:rsidRDefault="00B94DC7" w:rsidP="00201535">
      <w:pPr>
        <w:spacing w:line="300" w:lineRule="auto"/>
        <w:rPr>
          <w:sz w:val="28"/>
        </w:rPr>
      </w:pPr>
    </w:p>
    <w:p w:rsidR="00F622E2" w:rsidRPr="003E6724" w:rsidRDefault="00F622E2" w:rsidP="002F5572">
      <w:pPr>
        <w:spacing w:line="420" w:lineRule="auto"/>
        <w:ind w:firstLineChars="373" w:firstLine="1343"/>
        <w:rPr>
          <w:rFonts w:eastAsia="黑体"/>
          <w:sz w:val="28"/>
          <w:u w:val="single"/>
        </w:rPr>
      </w:pPr>
      <w:r w:rsidRPr="003E6724">
        <w:rPr>
          <w:rFonts w:eastAsia="黑体"/>
          <w:sz w:val="36"/>
        </w:rPr>
        <w:t>题</w:t>
      </w:r>
      <w:r w:rsidRPr="003E6724">
        <w:rPr>
          <w:rFonts w:eastAsia="黑体"/>
          <w:sz w:val="36"/>
        </w:rPr>
        <w:t xml:space="preserve"> </w:t>
      </w:r>
      <w:r w:rsidR="00201535" w:rsidRPr="003E6724">
        <w:rPr>
          <w:rFonts w:eastAsia="黑体" w:hint="eastAsia"/>
          <w:sz w:val="36"/>
        </w:rPr>
        <w:t xml:space="preserve">   </w:t>
      </w:r>
      <w:r w:rsidRPr="003E6724">
        <w:rPr>
          <w:rFonts w:eastAsia="黑体"/>
          <w:sz w:val="36"/>
        </w:rPr>
        <w:t xml:space="preserve"> </w:t>
      </w:r>
      <w:r w:rsidRPr="003E6724">
        <w:rPr>
          <w:rFonts w:eastAsia="黑体"/>
          <w:sz w:val="36"/>
        </w:rPr>
        <w:t>目</w:t>
      </w:r>
      <w:r w:rsidRPr="003E6724">
        <w:rPr>
          <w:rFonts w:eastAsia="黑体"/>
          <w:sz w:val="28"/>
        </w:rPr>
        <w:t xml:space="preserve"> </w:t>
      </w:r>
      <w:r w:rsidR="00201535" w:rsidRPr="003E6724">
        <w:rPr>
          <w:rFonts w:eastAsia="黑体"/>
          <w:sz w:val="36"/>
          <w:u w:val="single"/>
        </w:rPr>
        <w:t xml:space="preserve">               </w:t>
      </w:r>
      <w:r w:rsidR="00201535" w:rsidRPr="003E6724">
        <w:rPr>
          <w:rFonts w:eastAsia="黑体" w:hint="eastAsia"/>
          <w:sz w:val="36"/>
          <w:u w:val="single"/>
        </w:rPr>
        <w:t xml:space="preserve"> </w:t>
      </w:r>
      <w:r w:rsidRPr="003E6724">
        <w:rPr>
          <w:rFonts w:eastAsia="黑体"/>
          <w:sz w:val="28"/>
          <w:szCs w:val="28"/>
          <w:u w:val="single"/>
        </w:rPr>
        <w:t xml:space="preserve">  </w:t>
      </w:r>
      <w:r w:rsidRPr="003E6724">
        <w:rPr>
          <w:rFonts w:eastAsia="黑体"/>
          <w:sz w:val="36"/>
          <w:u w:val="single"/>
        </w:rPr>
        <w:t xml:space="preserve">  </w:t>
      </w:r>
    </w:p>
    <w:p w:rsidR="00F622E2" w:rsidRPr="003E6724" w:rsidRDefault="00201535" w:rsidP="002F5572">
      <w:pPr>
        <w:spacing w:line="420" w:lineRule="auto"/>
        <w:ind w:firstLineChars="869" w:firstLine="3128"/>
        <w:rPr>
          <w:rFonts w:eastAsia="黑体"/>
          <w:sz w:val="28"/>
          <w:u w:val="single"/>
        </w:rPr>
      </w:pPr>
      <w:r w:rsidRPr="003E6724">
        <w:rPr>
          <w:rFonts w:eastAsia="黑体" w:hint="eastAsia"/>
          <w:sz w:val="36"/>
          <w:u w:val="single"/>
        </w:rPr>
        <w:t xml:space="preserve">  </w:t>
      </w:r>
      <w:r w:rsidR="00F622E2" w:rsidRPr="003E6724">
        <w:rPr>
          <w:rFonts w:eastAsia="黑体"/>
          <w:sz w:val="36"/>
          <w:u w:val="single"/>
        </w:rPr>
        <w:t xml:space="preserve"> </w:t>
      </w:r>
      <w:r w:rsidRPr="003E6724">
        <w:rPr>
          <w:rFonts w:eastAsia="黑体"/>
          <w:sz w:val="36"/>
          <w:u w:val="single"/>
        </w:rPr>
        <w:t xml:space="preserve">    </w:t>
      </w:r>
      <w:r w:rsidR="00F622E2" w:rsidRPr="003E6724">
        <w:rPr>
          <w:rFonts w:eastAsia="黑体"/>
          <w:sz w:val="28"/>
          <w:u w:val="single"/>
        </w:rPr>
        <w:t xml:space="preserve">　</w:t>
      </w:r>
      <w:r w:rsidR="00F622E2" w:rsidRPr="003E6724">
        <w:rPr>
          <w:rFonts w:eastAsia="黑体"/>
          <w:sz w:val="28"/>
          <w:u w:val="single"/>
        </w:rPr>
        <w:t xml:space="preserve">    </w:t>
      </w:r>
      <w:r w:rsidRPr="003E6724">
        <w:rPr>
          <w:rFonts w:eastAsia="黑体"/>
          <w:sz w:val="28"/>
          <w:u w:val="single"/>
        </w:rPr>
        <w:t xml:space="preserve">　　　　</w:t>
      </w:r>
      <w:r w:rsidR="00F622E2" w:rsidRPr="003E6724">
        <w:rPr>
          <w:rFonts w:eastAsia="黑体"/>
          <w:sz w:val="28"/>
          <w:u w:val="single"/>
        </w:rPr>
        <w:t xml:space="preserve">  </w:t>
      </w:r>
    </w:p>
    <w:p w:rsidR="00F622E2" w:rsidRDefault="00F622E2" w:rsidP="00201535">
      <w:pPr>
        <w:spacing w:line="300" w:lineRule="auto"/>
        <w:ind w:firstLineChars="452" w:firstLine="1266"/>
        <w:rPr>
          <w:rFonts w:eastAsia="黑体"/>
          <w:sz w:val="28"/>
        </w:rPr>
      </w:pPr>
    </w:p>
    <w:p w:rsidR="002F5572" w:rsidRDefault="002F5572" w:rsidP="00201535">
      <w:pPr>
        <w:spacing w:line="300" w:lineRule="auto"/>
        <w:ind w:firstLineChars="452" w:firstLine="1266"/>
        <w:rPr>
          <w:rFonts w:eastAsia="黑体"/>
          <w:sz w:val="28"/>
        </w:rPr>
      </w:pPr>
    </w:p>
    <w:p w:rsidR="002F5572" w:rsidRPr="003E6724" w:rsidRDefault="002F5572" w:rsidP="00201535">
      <w:pPr>
        <w:spacing w:line="300" w:lineRule="auto"/>
        <w:ind w:firstLineChars="452" w:firstLine="1266"/>
        <w:rPr>
          <w:rFonts w:eastAsia="黑体"/>
          <w:sz w:val="28"/>
        </w:rPr>
      </w:pPr>
    </w:p>
    <w:p w:rsidR="002F5572" w:rsidRDefault="00F622E2" w:rsidP="002F5572">
      <w:pPr>
        <w:spacing w:line="420" w:lineRule="auto"/>
        <w:ind w:firstLineChars="448" w:firstLine="1344"/>
        <w:rPr>
          <w:rFonts w:eastAsia="黑体"/>
          <w:sz w:val="30"/>
        </w:rPr>
      </w:pPr>
      <w:r w:rsidRPr="003E6724">
        <w:rPr>
          <w:rFonts w:eastAsia="黑体"/>
          <w:sz w:val="30"/>
        </w:rPr>
        <w:t>专</w:t>
      </w:r>
      <w:r w:rsidRPr="003E6724">
        <w:rPr>
          <w:rFonts w:eastAsia="黑体"/>
          <w:sz w:val="30"/>
        </w:rPr>
        <w:t xml:space="preserve">       </w:t>
      </w:r>
      <w:r w:rsidRPr="003E6724">
        <w:rPr>
          <w:rFonts w:eastAsia="黑体"/>
          <w:sz w:val="30"/>
        </w:rPr>
        <w:t>业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  <w:u w:val="single"/>
        </w:rPr>
        <w:t xml:space="preserve">                       </w:t>
      </w:r>
    </w:p>
    <w:p w:rsidR="002F5572" w:rsidRDefault="00F622E2" w:rsidP="002F5572">
      <w:pPr>
        <w:tabs>
          <w:tab w:val="left" w:pos="6825"/>
        </w:tabs>
        <w:spacing w:line="420" w:lineRule="auto"/>
        <w:ind w:firstLineChars="448" w:firstLine="1344"/>
        <w:rPr>
          <w:rFonts w:eastAsia="黑体"/>
          <w:sz w:val="30"/>
        </w:rPr>
      </w:pPr>
      <w:r w:rsidRPr="003E6724">
        <w:rPr>
          <w:rFonts w:eastAsia="黑体"/>
          <w:sz w:val="30"/>
        </w:rPr>
        <w:t xml:space="preserve">学　　</w:t>
      </w:r>
      <w:r w:rsidRPr="003E6724">
        <w:rPr>
          <w:rFonts w:eastAsia="黑体"/>
          <w:sz w:val="30"/>
        </w:rPr>
        <w:t xml:space="preserve">   </w:t>
      </w:r>
      <w:r w:rsidRPr="003E6724">
        <w:rPr>
          <w:rFonts w:eastAsia="黑体"/>
          <w:sz w:val="30"/>
        </w:rPr>
        <w:t>号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  <w:u w:val="single"/>
        </w:rPr>
        <w:t xml:space="preserve">                       </w:t>
      </w:r>
    </w:p>
    <w:p w:rsidR="002F5572" w:rsidRPr="002F5572" w:rsidRDefault="00F622E2" w:rsidP="002F5572">
      <w:pPr>
        <w:tabs>
          <w:tab w:val="left" w:pos="7035"/>
        </w:tabs>
        <w:spacing w:line="420" w:lineRule="auto"/>
        <w:ind w:firstLineChars="448" w:firstLine="1344"/>
        <w:rPr>
          <w:rFonts w:eastAsia="黑体"/>
          <w:sz w:val="30"/>
          <w:u w:val="single"/>
        </w:rPr>
      </w:pPr>
      <w:r w:rsidRPr="003E6724">
        <w:rPr>
          <w:rFonts w:eastAsia="黑体"/>
          <w:sz w:val="30"/>
        </w:rPr>
        <w:t>学</w:t>
      </w:r>
      <w:r w:rsidRPr="003E6724">
        <w:rPr>
          <w:rFonts w:eastAsia="黑体"/>
          <w:sz w:val="30"/>
        </w:rPr>
        <w:t xml:space="preserve">       </w:t>
      </w:r>
      <w:r w:rsidRPr="003E6724">
        <w:rPr>
          <w:rFonts w:eastAsia="黑体"/>
          <w:sz w:val="30"/>
        </w:rPr>
        <w:t>生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  <w:u w:val="single"/>
        </w:rPr>
        <w:t xml:space="preserve">                 </w:t>
      </w:r>
      <w:r w:rsidRPr="003E6724">
        <w:rPr>
          <w:rFonts w:eastAsia="黑体"/>
          <w:sz w:val="30"/>
          <w:u w:val="single"/>
        </w:rPr>
        <w:t xml:space="preserve">　　　</w:t>
      </w:r>
    </w:p>
    <w:p w:rsidR="002F5572" w:rsidRPr="002F5572" w:rsidRDefault="00F622E2" w:rsidP="002F5572">
      <w:pPr>
        <w:tabs>
          <w:tab w:val="left" w:pos="6825"/>
        </w:tabs>
        <w:spacing w:line="420" w:lineRule="auto"/>
        <w:ind w:firstLineChars="448" w:firstLine="1344"/>
        <w:rPr>
          <w:rFonts w:eastAsia="黑体"/>
          <w:w w:val="95"/>
          <w:sz w:val="30"/>
        </w:rPr>
      </w:pPr>
      <w:r w:rsidRPr="003E6724">
        <w:rPr>
          <w:rFonts w:eastAsia="黑体"/>
          <w:sz w:val="30"/>
        </w:rPr>
        <w:t>指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</w:rPr>
        <w:t>导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</w:rPr>
        <w:t>教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</w:rPr>
        <w:t>师</w:t>
      </w:r>
      <w:r w:rsidRPr="003E6724">
        <w:rPr>
          <w:rFonts w:eastAsia="黑体"/>
          <w:w w:val="95"/>
          <w:sz w:val="30"/>
        </w:rPr>
        <w:t xml:space="preserve"> </w:t>
      </w:r>
      <w:r w:rsidRPr="003E6724">
        <w:rPr>
          <w:rFonts w:eastAsia="黑体"/>
          <w:w w:val="95"/>
          <w:sz w:val="30"/>
          <w:u w:val="single"/>
        </w:rPr>
        <w:t xml:space="preserve">                    </w:t>
      </w:r>
      <w:r w:rsidRPr="003E6724">
        <w:rPr>
          <w:rFonts w:eastAsia="黑体"/>
          <w:w w:val="95"/>
          <w:sz w:val="30"/>
          <w:u w:val="single"/>
        </w:rPr>
        <w:t xml:space="preserve">　　</w:t>
      </w:r>
    </w:p>
    <w:p w:rsidR="00F622E2" w:rsidRPr="003E6724" w:rsidRDefault="00F622E2" w:rsidP="002F5572">
      <w:pPr>
        <w:tabs>
          <w:tab w:val="left" w:pos="6825"/>
        </w:tabs>
        <w:spacing w:line="420" w:lineRule="auto"/>
        <w:ind w:firstLineChars="448" w:firstLine="1344"/>
        <w:rPr>
          <w:rFonts w:eastAsia="黑体"/>
          <w:w w:val="90"/>
          <w:sz w:val="28"/>
          <w:u w:val="single"/>
        </w:rPr>
      </w:pPr>
      <w:r w:rsidRPr="003E6724">
        <w:rPr>
          <w:rFonts w:eastAsia="黑体"/>
          <w:sz w:val="30"/>
        </w:rPr>
        <w:t>答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</w:rPr>
        <w:t>辩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</w:rPr>
        <w:t>日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</w:rPr>
        <w:t>期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  <w:u w:val="single"/>
        </w:rPr>
        <w:t xml:space="preserve">                 </w:t>
      </w:r>
      <w:r w:rsidRPr="003E6724">
        <w:rPr>
          <w:rFonts w:eastAsia="黑体"/>
          <w:sz w:val="30"/>
          <w:u w:val="single"/>
        </w:rPr>
        <w:t xml:space="preserve">　　　</w:t>
      </w:r>
    </w:p>
    <w:p w:rsidR="00F622E2" w:rsidRPr="003E6724" w:rsidRDefault="00F622E2" w:rsidP="00201535">
      <w:pPr>
        <w:tabs>
          <w:tab w:val="left" w:pos="2730"/>
        </w:tabs>
        <w:spacing w:line="300" w:lineRule="auto"/>
        <w:ind w:right="1340"/>
        <w:jc w:val="center"/>
        <w:rPr>
          <w:sz w:val="28"/>
        </w:rPr>
      </w:pPr>
    </w:p>
    <w:p w:rsidR="00C630FD" w:rsidRPr="003E6724" w:rsidRDefault="00C630FD" w:rsidP="00201535">
      <w:pPr>
        <w:tabs>
          <w:tab w:val="left" w:pos="2730"/>
        </w:tabs>
        <w:spacing w:line="300" w:lineRule="auto"/>
        <w:ind w:right="1340"/>
        <w:jc w:val="center"/>
        <w:rPr>
          <w:sz w:val="28"/>
        </w:rPr>
      </w:pPr>
    </w:p>
    <w:bookmarkEnd w:id="0"/>
    <w:p w:rsidR="00995F17" w:rsidRDefault="00995F17" w:rsidP="00E36173"/>
    <w:p w:rsidR="00C9346E" w:rsidRDefault="00C9346E" w:rsidP="00C9346E">
      <w:pPr>
        <w:rPr>
          <w:rFonts w:ascii="黑体" w:eastAsia="黑体"/>
          <w:b/>
          <w:sz w:val="36"/>
          <w:szCs w:val="36"/>
        </w:rPr>
      </w:pPr>
      <w:bookmarkStart w:id="1" w:name="_Toc225579659"/>
      <w:bookmarkStart w:id="2" w:name="_Toc250450182"/>
    </w:p>
    <w:bookmarkEnd w:id="1"/>
    <w:bookmarkEnd w:id="2"/>
    <w:p w:rsidR="00E56B7A" w:rsidRDefault="00E56B7A" w:rsidP="00801FC1">
      <w:pPr>
        <w:adjustRightInd w:val="0"/>
        <w:spacing w:line="300" w:lineRule="auto"/>
        <w:rPr>
          <w:b/>
          <w:sz w:val="28"/>
          <w:szCs w:val="28"/>
        </w:rPr>
      </w:pPr>
    </w:p>
    <w:p w:rsidR="00861B78" w:rsidRDefault="00861B78" w:rsidP="00861B78">
      <w:pPr>
        <w:pStyle w:val="1"/>
      </w:pPr>
      <w:r>
        <w:rPr>
          <w:rFonts w:hint="eastAsia"/>
        </w:rPr>
        <w:lastRenderedPageBreak/>
        <w:t>业务需求</w:t>
      </w:r>
    </w:p>
    <w:p w:rsidR="00861B78" w:rsidRDefault="00861B78" w:rsidP="00861B78">
      <w:pPr>
        <w:pStyle w:val="2"/>
      </w:pPr>
      <w:r>
        <w:rPr>
          <w:rFonts w:hint="eastAsia"/>
        </w:rPr>
        <w:t>用户类</w:t>
      </w:r>
    </w:p>
    <w:p w:rsidR="00861B78" w:rsidRDefault="00861B78" w:rsidP="00861B78">
      <w:r>
        <w:rPr>
          <w:rFonts w:hint="eastAsia"/>
        </w:rPr>
        <w:t>1.</w:t>
      </w:r>
      <w:r>
        <w:rPr>
          <w:rFonts w:hint="eastAsia"/>
        </w:rPr>
        <w:t>想知道自己熟悉的人的各平台上的信息</w:t>
      </w:r>
    </w:p>
    <w:p w:rsidR="00861B78" w:rsidRDefault="00861B78" w:rsidP="00861B78">
      <w:r>
        <w:rPr>
          <w:rFonts w:hint="eastAsia"/>
        </w:rPr>
        <w:t>2.</w:t>
      </w:r>
      <w:r>
        <w:rPr>
          <w:rFonts w:hint="eastAsia"/>
        </w:rPr>
        <w:t>想进一步了解自己朋友的人（朋友可以很宽泛，比如一见之交）</w:t>
      </w:r>
    </w:p>
    <w:p w:rsidR="00861B78" w:rsidRDefault="00861B78" w:rsidP="00861B78">
      <w:pPr>
        <w:pStyle w:val="2"/>
      </w:pPr>
      <w:r>
        <w:rPr>
          <w:rFonts w:hint="eastAsia"/>
        </w:rPr>
        <w:t>需求</w:t>
      </w:r>
    </w:p>
    <w:p w:rsidR="00861B78" w:rsidRDefault="00861B78" w:rsidP="00861B78">
      <w:r>
        <w:rPr>
          <w:rFonts w:hint="eastAsia"/>
        </w:rPr>
        <w:t>1.</w:t>
      </w:r>
      <w:r>
        <w:rPr>
          <w:rFonts w:hint="eastAsia"/>
        </w:rPr>
        <w:t>推送，得到目标的各平台信息</w:t>
      </w:r>
    </w:p>
    <w:p w:rsidR="00861B78" w:rsidRDefault="00861B78" w:rsidP="00861B78">
      <w:r>
        <w:rPr>
          <w:rFonts w:hint="eastAsia"/>
        </w:rPr>
        <w:t>2.</w:t>
      </w:r>
      <w:r>
        <w:rPr>
          <w:rFonts w:hint="eastAsia"/>
        </w:rPr>
        <w:t>分析，分析目标的兴趣，活动规律，性格，</w:t>
      </w:r>
      <w:r w:rsidR="00120399">
        <w:rPr>
          <w:rFonts w:hint="eastAsia"/>
        </w:rPr>
        <w:t>从而增进了解。</w:t>
      </w:r>
    </w:p>
    <w:p w:rsidR="00120399" w:rsidRDefault="00120399" w:rsidP="00120399">
      <w:pPr>
        <w:pStyle w:val="1"/>
      </w:pPr>
      <w:r>
        <w:rPr>
          <w:rFonts w:hint="eastAsia"/>
        </w:rPr>
        <w:t>功能需求</w:t>
      </w:r>
    </w:p>
    <w:p w:rsidR="00062027" w:rsidRDefault="00062027" w:rsidP="00062027">
      <w:pPr>
        <w:pStyle w:val="2"/>
      </w:pPr>
      <w:r>
        <w:rPr>
          <w:rFonts w:hint="eastAsia"/>
        </w:rPr>
        <w:t>概念</w:t>
      </w:r>
    </w:p>
    <w:p w:rsidR="00062027" w:rsidRDefault="00062027" w:rsidP="00062027">
      <w:r>
        <w:rPr>
          <w:rFonts w:hint="eastAsia"/>
        </w:rPr>
        <w:t>被关注对象：被本应用使用者关注的对象，包括其在各平台的信息。</w:t>
      </w:r>
    </w:p>
    <w:p w:rsidR="00F37915" w:rsidRDefault="00F37915" w:rsidP="00062027">
      <w:r>
        <w:rPr>
          <w:rFonts w:hint="eastAsia"/>
        </w:rPr>
        <w:t>社交应用：即微博，知乎等社交应用</w:t>
      </w:r>
    </w:p>
    <w:p w:rsidR="00E725E9" w:rsidRDefault="00E725E9" w:rsidP="00062027">
      <w:r>
        <w:rPr>
          <w:rFonts w:hint="eastAsia"/>
        </w:rPr>
        <w:t>总活跃度：各应用活跃度之和</w:t>
      </w:r>
    </w:p>
    <w:p w:rsidR="002C16D8" w:rsidRDefault="002C16D8" w:rsidP="00062027">
      <w:r>
        <w:rPr>
          <w:rFonts w:hint="eastAsia"/>
        </w:rPr>
        <w:t>所有被关注对象总活跃度：所有被关注对象总活跃度之和</w:t>
      </w:r>
    </w:p>
    <w:p w:rsidR="00590209" w:rsidRDefault="00590209" w:rsidP="00062027">
      <w:r>
        <w:rPr>
          <w:rFonts w:hint="eastAsia"/>
        </w:rPr>
        <w:t>社交应用包括：</w:t>
      </w:r>
      <w:r>
        <w:rPr>
          <w:rFonts w:hint="eastAsia"/>
        </w:rPr>
        <w:t>csdn</w:t>
      </w:r>
      <w:r>
        <w:rPr>
          <w:rFonts w:hint="eastAsia"/>
        </w:rPr>
        <w:t>，</w:t>
      </w:r>
      <w:r w:rsidR="00E41FC5">
        <w:rPr>
          <w:rFonts w:hint="eastAsia"/>
        </w:rPr>
        <w:t>微博，知乎</w:t>
      </w:r>
    </w:p>
    <w:p w:rsidR="00CA1D78" w:rsidRPr="00062027" w:rsidRDefault="00CA1D78" w:rsidP="00CA1D78">
      <w:pPr>
        <w:pStyle w:val="2"/>
      </w:pPr>
      <w:r>
        <w:rPr>
          <w:rFonts w:hint="eastAsia"/>
        </w:rPr>
        <w:t>功能需求</w:t>
      </w:r>
    </w:p>
    <w:p w:rsidR="003E475B" w:rsidRPr="00120399" w:rsidRDefault="00120399" w:rsidP="00120399">
      <w:pPr>
        <w:numPr>
          <w:ilvl w:val="0"/>
          <w:numId w:val="18"/>
        </w:numPr>
      </w:pPr>
      <w:r w:rsidRPr="00120399">
        <w:t>1.</w:t>
      </w:r>
      <w:r w:rsidRPr="00120399">
        <w:rPr>
          <w:rFonts w:hint="eastAsia"/>
        </w:rPr>
        <w:t>登录与注册：为每个用户分配一个唯一</w:t>
      </w:r>
      <w:r w:rsidRPr="00120399">
        <w:t>ID</w:t>
      </w:r>
      <w:r>
        <w:rPr>
          <w:rFonts w:hint="eastAsia"/>
        </w:rPr>
        <w:t>，或用第三方登陆</w:t>
      </w:r>
    </w:p>
    <w:p w:rsidR="003E475B" w:rsidRPr="00120399" w:rsidRDefault="00120399" w:rsidP="00120399">
      <w:pPr>
        <w:numPr>
          <w:ilvl w:val="0"/>
          <w:numId w:val="18"/>
        </w:numPr>
      </w:pPr>
      <w:r w:rsidRPr="00120399">
        <w:t>2.</w:t>
      </w:r>
      <w:r w:rsidRPr="00120399">
        <w:rPr>
          <w:rFonts w:hint="eastAsia"/>
        </w:rPr>
        <w:t>个人中心：用户个人信息的管理</w:t>
      </w:r>
    </w:p>
    <w:p w:rsidR="003E475B" w:rsidRPr="00120399" w:rsidRDefault="00120399" w:rsidP="00120399">
      <w:pPr>
        <w:numPr>
          <w:ilvl w:val="0"/>
          <w:numId w:val="18"/>
        </w:numPr>
      </w:pPr>
      <w:r w:rsidRPr="00120399">
        <w:t>3.</w:t>
      </w:r>
      <w:r w:rsidRPr="00120399">
        <w:rPr>
          <w:rFonts w:hint="eastAsia"/>
        </w:rPr>
        <w:t>好友社交网络主页管理</w:t>
      </w:r>
      <w:r w:rsidR="00043A46">
        <w:rPr>
          <w:rFonts w:hint="eastAsia"/>
        </w:rPr>
        <w:t>（</w:t>
      </w:r>
      <w:r w:rsidR="00043A46">
        <w:rPr>
          <w:rFonts w:hint="eastAsia"/>
        </w:rPr>
        <w:t>1</w:t>
      </w:r>
      <w:r w:rsidR="00043A46">
        <w:rPr>
          <w:rFonts w:hint="eastAsia"/>
        </w:rPr>
        <w:t>）</w:t>
      </w:r>
    </w:p>
    <w:p w:rsidR="00120399" w:rsidRDefault="00120399" w:rsidP="00AA709F">
      <w:pPr>
        <w:numPr>
          <w:ilvl w:val="0"/>
          <w:numId w:val="18"/>
        </w:numPr>
      </w:pPr>
      <w:r w:rsidRPr="00120399">
        <w:t>4.</w:t>
      </w:r>
      <w:r w:rsidRPr="00120399">
        <w:rPr>
          <w:rFonts w:hint="eastAsia"/>
        </w:rPr>
        <w:t>网络活跃度分析</w:t>
      </w:r>
      <w:r w:rsidR="00043A46">
        <w:rPr>
          <w:rFonts w:hint="eastAsia"/>
        </w:rPr>
        <w:t>（</w:t>
      </w:r>
      <w:r w:rsidR="00043A46">
        <w:rPr>
          <w:rFonts w:hint="eastAsia"/>
        </w:rPr>
        <w:t>3</w:t>
      </w:r>
      <w:r w:rsidR="00043A46">
        <w:rPr>
          <w:rFonts w:hint="eastAsia"/>
        </w:rPr>
        <w:t>）</w:t>
      </w:r>
    </w:p>
    <w:p w:rsidR="003E475B" w:rsidRPr="00120399" w:rsidRDefault="00120399" w:rsidP="00AA709F">
      <w:pPr>
        <w:numPr>
          <w:ilvl w:val="0"/>
          <w:numId w:val="18"/>
        </w:numPr>
      </w:pPr>
      <w:r w:rsidRPr="00120399">
        <w:t>5.</w:t>
      </w:r>
      <w:r w:rsidRPr="00120399">
        <w:rPr>
          <w:rFonts w:hint="eastAsia"/>
        </w:rPr>
        <w:t>兴趣分析：</w:t>
      </w:r>
      <w:r w:rsidR="00043A46">
        <w:rPr>
          <w:rFonts w:hint="eastAsia"/>
        </w:rPr>
        <w:t>（</w:t>
      </w:r>
      <w:r w:rsidR="00043A46">
        <w:rPr>
          <w:rFonts w:hint="eastAsia"/>
        </w:rPr>
        <w:t>4</w:t>
      </w:r>
      <w:r w:rsidR="00043A46">
        <w:rPr>
          <w:rFonts w:hint="eastAsia"/>
        </w:rPr>
        <w:t>）（日期变化规律）</w:t>
      </w:r>
    </w:p>
    <w:p w:rsidR="003E475B" w:rsidRPr="00120399" w:rsidRDefault="00120399" w:rsidP="00B2795F">
      <w:pPr>
        <w:numPr>
          <w:ilvl w:val="0"/>
          <w:numId w:val="18"/>
        </w:numPr>
      </w:pPr>
      <w:r w:rsidRPr="00120399">
        <w:t>6.</w:t>
      </w:r>
      <w:r w:rsidR="00043A46">
        <w:rPr>
          <w:rFonts w:hint="eastAsia"/>
        </w:rPr>
        <w:t>内容推送（</w:t>
      </w:r>
      <w:r w:rsidR="00043A46">
        <w:rPr>
          <w:rFonts w:hint="eastAsia"/>
        </w:rPr>
        <w:t>2</w:t>
      </w:r>
      <w:r w:rsidR="00043A46">
        <w:rPr>
          <w:rFonts w:hint="eastAsia"/>
        </w:rPr>
        <w:t>）（各服务的更新）</w:t>
      </w:r>
      <w:r w:rsidR="00B2795F">
        <w:rPr>
          <w:rFonts w:hint="eastAsia"/>
        </w:rPr>
        <w:t>（</w:t>
      </w:r>
      <w:r w:rsidR="00B2795F">
        <w:rPr>
          <w:rFonts w:hint="eastAsia"/>
        </w:rPr>
        <w:t>6</w:t>
      </w:r>
      <w:r w:rsidR="00B2795F">
        <w:rPr>
          <w:rFonts w:hint="eastAsia"/>
        </w:rPr>
        <w:t>）（特定主题内容推送）</w:t>
      </w:r>
    </w:p>
    <w:p w:rsidR="003E475B" w:rsidRPr="00120399" w:rsidRDefault="00120399" w:rsidP="00120399">
      <w:pPr>
        <w:numPr>
          <w:ilvl w:val="0"/>
          <w:numId w:val="18"/>
        </w:numPr>
      </w:pPr>
      <w:r w:rsidRPr="00120399">
        <w:t>7.</w:t>
      </w:r>
      <w:r w:rsidR="00043A46">
        <w:rPr>
          <w:rFonts w:hint="eastAsia"/>
        </w:rPr>
        <w:t>分析有密切互动的其他人（</w:t>
      </w:r>
      <w:r w:rsidR="00043A46">
        <w:rPr>
          <w:rFonts w:hint="eastAsia"/>
        </w:rPr>
        <w:t>5</w:t>
      </w:r>
      <w:r w:rsidR="00043A46">
        <w:rPr>
          <w:rFonts w:hint="eastAsia"/>
        </w:rPr>
        <w:t>）</w:t>
      </w:r>
    </w:p>
    <w:p w:rsidR="00CA1D78" w:rsidRPr="00120399" w:rsidRDefault="00120399" w:rsidP="00CA1D78">
      <w:pPr>
        <w:numPr>
          <w:ilvl w:val="0"/>
          <w:numId w:val="18"/>
        </w:numPr>
      </w:pPr>
      <w:r w:rsidRPr="00120399">
        <w:t>8.</w:t>
      </w:r>
      <w:r w:rsidRPr="00120399">
        <w:rPr>
          <w:rFonts w:hint="eastAsia"/>
        </w:rPr>
        <w:t>性格分析：分析关注的好友的性格</w:t>
      </w:r>
      <w:r w:rsidR="00043A46">
        <w:rPr>
          <w:rFonts w:hint="eastAsia"/>
        </w:rPr>
        <w:t>（？）</w:t>
      </w:r>
    </w:p>
    <w:p w:rsidR="007574FE" w:rsidRDefault="007574FE" w:rsidP="007574FE">
      <w:pPr>
        <w:pStyle w:val="2"/>
      </w:pPr>
      <w:r>
        <w:rPr>
          <w:rFonts w:hint="eastAsia"/>
        </w:rPr>
        <w:t>业务管理</w:t>
      </w:r>
    </w:p>
    <w:p w:rsidR="007574FE" w:rsidRDefault="007574FE" w:rsidP="007574FE">
      <w:r>
        <w:rPr>
          <w:rFonts w:hint="eastAsia"/>
        </w:rPr>
        <w:t>1.</w:t>
      </w:r>
      <w:r>
        <w:rPr>
          <w:rFonts w:hint="eastAsia"/>
        </w:rPr>
        <w:t>登陆注册</w:t>
      </w:r>
    </w:p>
    <w:p w:rsidR="007574FE" w:rsidRPr="007574FE" w:rsidRDefault="007574FE" w:rsidP="007574FE"/>
    <w:p w:rsidR="007574FE" w:rsidRDefault="007574FE" w:rsidP="00120399"/>
    <w:p w:rsidR="007574FE" w:rsidRPr="00120399" w:rsidRDefault="007574FE" w:rsidP="00120399">
      <w:bookmarkStart w:id="3" w:name="_GoBack"/>
      <w:bookmarkEnd w:id="3"/>
    </w:p>
    <w:p w:rsidR="00120399" w:rsidRDefault="007574FE" w:rsidP="00652F44">
      <w:pPr>
        <w:pStyle w:val="2"/>
      </w:pPr>
      <w:r>
        <w:rPr>
          <w:rFonts w:hint="eastAsia"/>
        </w:rPr>
        <w:lastRenderedPageBreak/>
        <w:t>推送</w:t>
      </w:r>
    </w:p>
    <w:p w:rsidR="007574FE" w:rsidRDefault="00652F44" w:rsidP="00652F44">
      <w:pPr>
        <w:pStyle w:val="3"/>
      </w:pPr>
      <w:r>
        <w:rPr>
          <w:rFonts w:hint="eastAsia"/>
        </w:rPr>
        <w:t>6</w:t>
      </w:r>
      <w:r w:rsidR="00590209">
        <w:rPr>
          <w:rFonts w:hint="eastAsia"/>
        </w:rPr>
        <w:t>内容推送</w:t>
      </w:r>
    </w:p>
    <w:p w:rsidR="00590209" w:rsidRPr="00590209" w:rsidRDefault="00590209" w:rsidP="00590209">
      <w:pPr>
        <w:rPr>
          <w:b/>
          <w:lang w:val="zh-CN"/>
        </w:rPr>
      </w:pPr>
      <w:r>
        <w:rPr>
          <w:lang w:val="zh-CN"/>
        </w:rPr>
        <w:tab/>
      </w:r>
      <w:r w:rsidRPr="00590209">
        <w:rPr>
          <w:rFonts w:hint="eastAsia"/>
          <w:b/>
          <w:lang w:val="zh-CN"/>
        </w:rPr>
        <w:t>各服务的更新</w:t>
      </w:r>
    </w:p>
    <w:p w:rsidR="00652F44" w:rsidRDefault="00652F44" w:rsidP="00652F44">
      <w:pPr>
        <w:rPr>
          <w:lang w:val="zh-CN"/>
        </w:rPr>
      </w:pPr>
      <w:r>
        <w:rPr>
          <w:lang w:val="zh-CN"/>
        </w:rPr>
        <w:tab/>
      </w:r>
      <w:r>
        <w:rPr>
          <w:rFonts w:hint="eastAsia"/>
          <w:lang w:val="zh-CN"/>
        </w:rPr>
        <w:t>把各服务的更新都放到一个页面，逐个摆出。</w:t>
      </w:r>
    </w:p>
    <w:p w:rsidR="00652F44" w:rsidRDefault="00590209" w:rsidP="00652F44">
      <w:pPr>
        <w:rPr>
          <w:b/>
          <w:lang w:val="zh-CN"/>
        </w:rPr>
      </w:pPr>
      <w:r>
        <w:rPr>
          <w:lang w:val="zh-CN"/>
        </w:rPr>
        <w:tab/>
      </w:r>
      <w:r w:rsidRPr="00590209">
        <w:rPr>
          <w:rFonts w:hint="eastAsia"/>
          <w:b/>
          <w:lang w:val="zh-CN"/>
        </w:rPr>
        <w:t>特定主题内容推送</w:t>
      </w:r>
    </w:p>
    <w:p w:rsidR="00590209" w:rsidRPr="00590209" w:rsidRDefault="00590209" w:rsidP="00652F44">
      <w:pPr>
        <w:rPr>
          <w:lang w:val="zh-CN"/>
        </w:rPr>
      </w:pPr>
      <w:r>
        <w:rPr>
          <w:b/>
          <w:lang w:val="zh-CN"/>
        </w:rPr>
        <w:tab/>
      </w:r>
      <w:r w:rsidRPr="00590209">
        <w:rPr>
          <w:rFonts w:hint="eastAsia"/>
          <w:lang w:val="zh-CN"/>
        </w:rPr>
        <w:t>先用</w:t>
      </w:r>
      <w:r>
        <w:rPr>
          <w:rFonts w:hint="eastAsia"/>
          <w:lang w:val="zh-CN"/>
        </w:rPr>
        <w:t>兴趣分析的方法，针对被关注对象所发出的信息进行分类，若属于被关注的分类，则推送。</w:t>
      </w:r>
    </w:p>
    <w:p w:rsidR="007574FE" w:rsidRDefault="007574FE" w:rsidP="00062027">
      <w:pPr>
        <w:pStyle w:val="2"/>
      </w:pPr>
      <w:r>
        <w:rPr>
          <w:rFonts w:hint="eastAsia"/>
        </w:rPr>
        <w:t>分析</w:t>
      </w:r>
    </w:p>
    <w:p w:rsidR="007574FE" w:rsidRDefault="00062027" w:rsidP="00062027">
      <w:pPr>
        <w:pStyle w:val="3"/>
      </w:pPr>
      <w:r>
        <w:rPr>
          <w:rFonts w:hint="eastAsia"/>
        </w:rPr>
        <w:t>4.</w:t>
      </w:r>
      <w:r>
        <w:rPr>
          <w:rFonts w:hint="eastAsia"/>
        </w:rPr>
        <w:t>网络活跃度分析</w:t>
      </w:r>
    </w:p>
    <w:p w:rsidR="00062027" w:rsidRDefault="00E725E9" w:rsidP="00861B78">
      <w:r>
        <w:tab/>
      </w:r>
      <w:r w:rsidR="00062027" w:rsidRPr="00062027">
        <w:rPr>
          <w:rFonts w:hint="eastAsia"/>
        </w:rPr>
        <w:t>包括单人单一</w:t>
      </w:r>
      <w:r w:rsidR="00F37915">
        <w:rPr>
          <w:rFonts w:hint="eastAsia"/>
        </w:rPr>
        <w:t>社交应用</w:t>
      </w:r>
      <w:r w:rsidR="003E157A">
        <w:rPr>
          <w:rFonts w:hint="eastAsia"/>
        </w:rPr>
        <w:t>分析</w:t>
      </w:r>
      <w:r w:rsidR="00062027" w:rsidRPr="00062027">
        <w:rPr>
          <w:rFonts w:hint="eastAsia"/>
        </w:rPr>
        <w:t>和综合分析，以及所有</w:t>
      </w:r>
      <w:r w:rsidR="00062027">
        <w:rPr>
          <w:rFonts w:hint="eastAsia"/>
        </w:rPr>
        <w:t>被关注对象</w:t>
      </w:r>
      <w:r w:rsidR="00062027" w:rsidRPr="00062027">
        <w:rPr>
          <w:rFonts w:hint="eastAsia"/>
        </w:rPr>
        <w:t>整体分析</w:t>
      </w:r>
    </w:p>
    <w:p w:rsidR="00062027" w:rsidRDefault="00062027" w:rsidP="00861B78"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针对单个</w:t>
      </w:r>
      <w:r w:rsidR="00F37915">
        <w:rPr>
          <w:rFonts w:hint="eastAsia"/>
          <w:b/>
        </w:rPr>
        <w:t>被关注对象单一社交应用</w:t>
      </w:r>
      <w:r w:rsidRPr="00062027">
        <w:rPr>
          <w:rFonts w:hint="eastAsia"/>
          <w:b/>
        </w:rPr>
        <w:t>分析</w:t>
      </w:r>
    </w:p>
    <w:p w:rsidR="00062027" w:rsidRDefault="00062027" w:rsidP="00861B78">
      <w:r>
        <w:rPr>
          <w:b/>
        </w:rPr>
        <w:tab/>
      </w:r>
      <w:r>
        <w:rPr>
          <w:rFonts w:hint="eastAsia"/>
        </w:rPr>
        <w:t>针对单一被关注对象</w:t>
      </w:r>
      <w:r w:rsidR="00F37915">
        <w:rPr>
          <w:rFonts w:hint="eastAsia"/>
        </w:rPr>
        <w:t>，分析其在某个社交应用上的活跃度。</w:t>
      </w:r>
    </w:p>
    <w:p w:rsidR="00F37915" w:rsidRDefault="00F37915" w:rsidP="00861B78">
      <w:r>
        <w:tab/>
      </w:r>
      <w:r>
        <w:rPr>
          <w:rFonts w:hint="eastAsia"/>
        </w:rPr>
        <w:t>有两种表示方案。</w:t>
      </w:r>
    </w:p>
    <w:p w:rsidR="00F37915" w:rsidRDefault="00F37915" w:rsidP="00861B78">
      <w:r>
        <w:tab/>
      </w:r>
      <w:r>
        <w:rPr>
          <w:rFonts w:hint="eastAsia"/>
        </w:rPr>
        <w:t>1.</w:t>
      </w:r>
      <w:r>
        <w:rPr>
          <w:rFonts w:hint="eastAsia"/>
        </w:rPr>
        <w:t>使用折线图表示，横轴为时间，纵轴为单一社交应用的活跃度。</w:t>
      </w:r>
    </w:p>
    <w:p w:rsidR="00F37915" w:rsidRDefault="00F37915" w:rsidP="00861B78">
      <w:r>
        <w:tab/>
      </w:r>
      <w:r>
        <w:rPr>
          <w:rFonts w:hint="eastAsia"/>
        </w:rPr>
        <w:t>2.</w:t>
      </w:r>
      <w:r>
        <w:rPr>
          <w:rFonts w:hint="eastAsia"/>
        </w:rPr>
        <w:t>使用</w:t>
      </w:r>
      <w:r>
        <w:rPr>
          <w:rFonts w:hint="eastAsia"/>
        </w:rPr>
        <w:t>github</w:t>
      </w:r>
      <w:r>
        <w:rPr>
          <w:rFonts w:hint="eastAsia"/>
        </w:rPr>
        <w:t>的提交活跃度图表示，具体待定。</w:t>
      </w:r>
    </w:p>
    <w:p w:rsidR="00F37915" w:rsidRDefault="00F37915" w:rsidP="00861B78">
      <w:r>
        <w:rPr>
          <w:rFonts w:hint="eastAsia"/>
          <w:noProof/>
        </w:rPr>
        <w:drawing>
          <wp:inline distT="0" distB="0" distL="0" distR="0">
            <wp:extent cx="5400675" cy="1471295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F4229C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4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915" w:rsidRPr="00F37915" w:rsidRDefault="00F37915" w:rsidP="00861B78">
      <w:pPr>
        <w:rPr>
          <w:b/>
        </w:rPr>
      </w:pPr>
      <w:r>
        <w:tab/>
      </w:r>
      <w:r w:rsidRPr="00F37915">
        <w:rPr>
          <w:rFonts w:hint="eastAsia"/>
          <w:b/>
        </w:rPr>
        <w:t>针对单个被关注对象社交应用综合分析</w:t>
      </w:r>
    </w:p>
    <w:p w:rsidR="00F37915" w:rsidRDefault="00F37915" w:rsidP="00861B78">
      <w:r>
        <w:tab/>
      </w:r>
      <w:r>
        <w:rPr>
          <w:rFonts w:hint="eastAsia"/>
        </w:rPr>
        <w:t>分析多个社交应用上的活跃度</w:t>
      </w:r>
    </w:p>
    <w:p w:rsidR="00F37915" w:rsidRDefault="00F37915" w:rsidP="00861B78">
      <w:r>
        <w:tab/>
      </w:r>
      <w:r>
        <w:rPr>
          <w:rFonts w:hint="eastAsia"/>
        </w:rPr>
        <w:t>表示方案</w:t>
      </w:r>
    </w:p>
    <w:p w:rsidR="00F37915" w:rsidRDefault="00F37915" w:rsidP="00861B78">
      <w:r>
        <w:tab/>
      </w:r>
      <w:r w:rsidR="00E725E9">
        <w:rPr>
          <w:rFonts w:hint="eastAsia"/>
        </w:rPr>
        <w:t>1.</w:t>
      </w:r>
      <w:r w:rsidR="00E725E9">
        <w:rPr>
          <w:rFonts w:hint="eastAsia"/>
        </w:rPr>
        <w:t>折线图，同上，但有多条线，代表不同应用的活跃度变化</w:t>
      </w:r>
    </w:p>
    <w:p w:rsidR="00E725E9" w:rsidRDefault="00E725E9" w:rsidP="00861B78">
      <w:r>
        <w:tab/>
      </w:r>
      <w:r>
        <w:rPr>
          <w:rFonts w:hint="eastAsia"/>
        </w:rPr>
        <w:t>2.</w:t>
      </w:r>
      <w:r>
        <w:rPr>
          <w:rFonts w:hint="eastAsia"/>
        </w:rPr>
        <w:t>折线图，横纵轴定义如上，但是不区分各应用，将各应用的活跃度求和，只用一条曲线代表总的活跃度，画出</w:t>
      </w:r>
    </w:p>
    <w:p w:rsidR="00E725E9" w:rsidRDefault="00E725E9" w:rsidP="00861B78">
      <w:r>
        <w:tab/>
      </w:r>
      <w:r>
        <w:rPr>
          <w:rFonts w:hint="eastAsia"/>
        </w:rPr>
        <w:t>3.</w:t>
      </w:r>
      <w:r>
        <w:rPr>
          <w:rFonts w:hint="eastAsia"/>
        </w:rPr>
        <w:t>若使用</w:t>
      </w:r>
      <w:r>
        <w:rPr>
          <w:rFonts w:hint="eastAsia"/>
        </w:rPr>
        <w:t>github</w:t>
      </w:r>
      <w:r>
        <w:rPr>
          <w:rFonts w:hint="eastAsia"/>
        </w:rPr>
        <w:t>式，则无法表达出总活跃度</w:t>
      </w:r>
    </w:p>
    <w:p w:rsidR="00E725E9" w:rsidRPr="00E725E9" w:rsidRDefault="00E725E9" w:rsidP="00861B78">
      <w:pPr>
        <w:rPr>
          <w:b/>
        </w:rPr>
      </w:pPr>
      <w:r>
        <w:tab/>
      </w:r>
      <w:r w:rsidRPr="00E725E9">
        <w:rPr>
          <w:rFonts w:hint="eastAsia"/>
          <w:b/>
        </w:rPr>
        <w:t>所有被关注对象的整体分析</w:t>
      </w:r>
    </w:p>
    <w:p w:rsidR="00E725E9" w:rsidRDefault="00E725E9" w:rsidP="00861B78">
      <w:r>
        <w:tab/>
      </w:r>
      <w:r>
        <w:rPr>
          <w:rFonts w:hint="eastAsia"/>
        </w:rPr>
        <w:t>表现形式同上，可以是单个被关注对象的</w:t>
      </w:r>
      <w:r w:rsidR="002C16D8">
        <w:rPr>
          <w:rFonts w:hint="eastAsia"/>
        </w:rPr>
        <w:t>总活跃度分别表现在折线图，也可以是所有被关注对象的总活跃度之和表现在折线图（一条折线）</w:t>
      </w:r>
    </w:p>
    <w:p w:rsidR="00E018D9" w:rsidRDefault="00E018D9" w:rsidP="00861B78">
      <w:pPr>
        <w:rPr>
          <w:b/>
        </w:rPr>
      </w:pPr>
      <w:r>
        <w:tab/>
      </w:r>
      <w:r w:rsidRPr="00E018D9">
        <w:rPr>
          <w:rFonts w:hint="eastAsia"/>
          <w:b/>
        </w:rPr>
        <w:t>小结</w:t>
      </w:r>
    </w:p>
    <w:p w:rsidR="00E725E9" w:rsidRDefault="00E018D9" w:rsidP="00861B78">
      <w:r>
        <w:rPr>
          <w:b/>
        </w:rPr>
        <w:tab/>
      </w:r>
      <w:r>
        <w:rPr>
          <w:rFonts w:hint="eastAsia"/>
        </w:rPr>
        <w:t>大概做出来如下的一个图，通过下面的</w:t>
      </w:r>
      <w:r>
        <w:rPr>
          <w:rFonts w:hint="eastAsia"/>
        </w:rPr>
        <w:t>checkbox</w:t>
      </w:r>
      <w:r>
        <w:rPr>
          <w:rFonts w:hint="eastAsia"/>
        </w:rPr>
        <w:t>来选择查看哪一项。</w:t>
      </w:r>
    </w:p>
    <w:p w:rsidR="00E725E9" w:rsidRDefault="00E725E9" w:rsidP="00861B78">
      <w:r>
        <w:rPr>
          <w:noProof/>
        </w:rPr>
        <w:lastRenderedPageBreak/>
        <w:drawing>
          <wp:inline distT="0" distB="0" distL="0" distR="0">
            <wp:extent cx="4688652" cy="2637367"/>
            <wp:effectExtent l="0" t="0" r="0" b="0"/>
            <wp:docPr id="3" name="图片 3" descr="C:\Users\lostork\AppData\Local\Microsoft\Windows\INetCacheContent.Word\活跃度表达方式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ostork\AppData\Local\Microsoft\Windows\INetCacheContent.Word\活跃度表达方式.bmp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1777" cy="263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7915" w:rsidRDefault="00F37915" w:rsidP="00861B78">
      <w:r>
        <w:tab/>
      </w:r>
    </w:p>
    <w:p w:rsidR="00F37915" w:rsidRPr="00F37915" w:rsidRDefault="00F37915" w:rsidP="00861B78"/>
    <w:p w:rsidR="00062027" w:rsidRDefault="00062027" w:rsidP="00861B78"/>
    <w:p w:rsidR="00062027" w:rsidRDefault="00870EC6" w:rsidP="00870EC6">
      <w:pPr>
        <w:pStyle w:val="3"/>
      </w:pPr>
      <w:r>
        <w:rPr>
          <w:rFonts w:hint="eastAsia"/>
        </w:rPr>
        <w:t>5.</w:t>
      </w:r>
      <w:r>
        <w:rPr>
          <w:rFonts w:hint="eastAsia"/>
        </w:rPr>
        <w:t>兴趣分析</w:t>
      </w:r>
    </w:p>
    <w:p w:rsidR="007574FE" w:rsidRDefault="007574FE" w:rsidP="00861B78">
      <w:pPr>
        <w:rPr>
          <w:color w:val="FF0000"/>
        </w:rPr>
      </w:pPr>
      <w:r w:rsidRPr="007574FE">
        <w:rPr>
          <w:rFonts w:hint="eastAsia"/>
          <w:color w:val="FF0000"/>
        </w:rPr>
        <w:t>兴趣分析不按日期变化规律，按历史上的内容，综合分析</w:t>
      </w:r>
    </w:p>
    <w:p w:rsidR="00652F44" w:rsidRPr="00652F44" w:rsidRDefault="00652F44" w:rsidP="00861B78">
      <w:r>
        <w:rPr>
          <w:color w:val="FF0000"/>
        </w:rPr>
        <w:tab/>
      </w:r>
      <w:r>
        <w:rPr>
          <w:rFonts w:hint="eastAsia"/>
        </w:rPr>
        <w:t>前提假设：被关注对象关于感兴趣的内容会发出数量上更多的信息，此处数量上更多更确切的是指被关注对象发出的知乎，微博等在感兴趣的类别的词库中出现的词的数目更多。</w:t>
      </w:r>
    </w:p>
    <w:p w:rsidR="007574FE" w:rsidRDefault="00870EC6" w:rsidP="00861B78">
      <w:r>
        <w:rPr>
          <w:color w:val="FF0000"/>
        </w:rPr>
        <w:tab/>
      </w:r>
      <w:r w:rsidRPr="00870EC6">
        <w:rPr>
          <w:rFonts w:hint="eastAsia"/>
        </w:rPr>
        <w:t>1.</w:t>
      </w:r>
      <w:r>
        <w:rPr>
          <w:rFonts w:hint="eastAsia"/>
        </w:rPr>
        <w:t>可以通过知乎，微博等关注的标签，话题得到兴趣。</w:t>
      </w:r>
    </w:p>
    <w:p w:rsidR="00870EC6" w:rsidRDefault="00870EC6" w:rsidP="00861B78">
      <w:r>
        <w:tab/>
      </w:r>
      <w:r>
        <w:rPr>
          <w:rFonts w:hint="eastAsia"/>
        </w:rPr>
        <w:t>2.</w:t>
      </w:r>
      <w:r>
        <w:rPr>
          <w:rFonts w:hint="eastAsia"/>
        </w:rPr>
        <w:t>根据被关注用户发表的语言材料，使用分词技术对材料进行分词，随后查看每个分出的词是否在某个词库中，此处的词库预先分为多个兴趣类，比如运动，武术，科技等等。若分出的词在某个词库中，则</w:t>
      </w:r>
      <w:r w:rsidR="00652F44">
        <w:rPr>
          <w:rFonts w:hint="eastAsia"/>
        </w:rPr>
        <w:t>对该词库计数加一，最后选择计数为前几位的词库作为兴趣。</w:t>
      </w:r>
    </w:p>
    <w:p w:rsidR="00CA1D78" w:rsidRPr="00E92BF1" w:rsidRDefault="006D5DB4" w:rsidP="00CA1D78">
      <w:pPr>
        <w:pStyle w:val="3"/>
        <w:rPr>
          <w:lang w:val="en-US"/>
        </w:rPr>
      </w:pPr>
      <w:r w:rsidRPr="00E92BF1">
        <w:rPr>
          <w:rFonts w:hint="eastAsia"/>
          <w:lang w:val="en-US"/>
        </w:rPr>
        <w:t>7.</w:t>
      </w:r>
      <w:r>
        <w:rPr>
          <w:rFonts w:hint="eastAsia"/>
        </w:rPr>
        <w:t>分析有密切交互的其他人</w:t>
      </w:r>
    </w:p>
    <w:p w:rsidR="00861B78" w:rsidRDefault="006D5DB4" w:rsidP="00801FC1">
      <w:pPr>
        <w:adjustRightInd w:val="0"/>
        <w:spacing w:line="300" w:lineRule="auto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rFonts w:hint="eastAsia"/>
          <w:sz w:val="28"/>
          <w:szCs w:val="28"/>
        </w:rPr>
        <w:t>每个人：活跃度：折线图，主题，列出来。</w:t>
      </w:r>
    </w:p>
    <w:p w:rsidR="00E92BF1" w:rsidRDefault="00E92BF1" w:rsidP="00801FC1">
      <w:pPr>
        <w:adjustRightInd w:val="0"/>
        <w:spacing w:line="300" w:lineRule="auto"/>
        <w:rPr>
          <w:sz w:val="28"/>
          <w:szCs w:val="28"/>
        </w:rPr>
      </w:pPr>
    </w:p>
    <w:p w:rsidR="00E92BF1" w:rsidRDefault="00E92BF1" w:rsidP="00801FC1">
      <w:pPr>
        <w:adjustRightInd w:val="0"/>
        <w:spacing w:line="300" w:lineRule="auto"/>
        <w:rPr>
          <w:sz w:val="28"/>
          <w:szCs w:val="28"/>
        </w:rPr>
      </w:pPr>
    </w:p>
    <w:p w:rsidR="00E92BF1" w:rsidRDefault="00E92BF1" w:rsidP="00801FC1">
      <w:pPr>
        <w:adjustRightInd w:val="0"/>
        <w:spacing w:line="30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>
        <w:rPr>
          <w:rFonts w:hint="eastAsia"/>
          <w:sz w:val="28"/>
          <w:szCs w:val="28"/>
        </w:rPr>
        <w:t>用户表（</w:t>
      </w:r>
      <w:r>
        <w:rPr>
          <w:rFonts w:hint="eastAsia"/>
          <w:sz w:val="28"/>
          <w:szCs w:val="28"/>
        </w:rPr>
        <w:t>Users</w:t>
      </w:r>
      <w:r>
        <w:rPr>
          <w:rFonts w:hint="eastAsia"/>
          <w:sz w:val="28"/>
          <w:szCs w:val="28"/>
        </w:rPr>
        <w:t>）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616"/>
        <w:gridCol w:w="1264"/>
        <w:gridCol w:w="1662"/>
        <w:gridCol w:w="1278"/>
        <w:gridCol w:w="1262"/>
        <w:gridCol w:w="1413"/>
      </w:tblGrid>
      <w:tr w:rsidR="00E92BF1" w:rsidTr="00E92BF1">
        <w:tc>
          <w:tcPr>
            <w:tcW w:w="1415" w:type="dxa"/>
          </w:tcPr>
          <w:p w:rsidR="00E92BF1" w:rsidRDefault="00E92BF1" w:rsidP="00801FC1">
            <w:pPr>
              <w:adjustRightInd w:val="0"/>
              <w:spacing w:line="300" w:lineRule="auto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字段类型</w:t>
            </w:r>
          </w:p>
        </w:tc>
        <w:tc>
          <w:tcPr>
            <w:tcW w:w="1416" w:type="dxa"/>
          </w:tcPr>
          <w:p w:rsidR="00E92BF1" w:rsidRDefault="00E92BF1" w:rsidP="00801FC1">
            <w:pPr>
              <w:adjustRightInd w:val="0"/>
              <w:spacing w:line="300" w:lineRule="auto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字段描述</w:t>
            </w:r>
          </w:p>
        </w:tc>
        <w:tc>
          <w:tcPr>
            <w:tcW w:w="1416" w:type="dxa"/>
          </w:tcPr>
          <w:p w:rsidR="00E92BF1" w:rsidRDefault="00E92BF1" w:rsidP="00801FC1">
            <w:pPr>
              <w:adjustRightInd w:val="0"/>
              <w:spacing w:line="300" w:lineRule="auto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数据类型</w:t>
            </w:r>
          </w:p>
        </w:tc>
        <w:tc>
          <w:tcPr>
            <w:tcW w:w="1416" w:type="dxa"/>
          </w:tcPr>
          <w:p w:rsidR="00E92BF1" w:rsidRDefault="00E92BF1" w:rsidP="00801FC1">
            <w:pPr>
              <w:adjustRightInd w:val="0"/>
              <w:spacing w:line="300" w:lineRule="auto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特殊</w:t>
            </w:r>
          </w:p>
        </w:tc>
        <w:tc>
          <w:tcPr>
            <w:tcW w:w="1416" w:type="dxa"/>
          </w:tcPr>
          <w:p w:rsidR="00E92BF1" w:rsidRDefault="00E92BF1" w:rsidP="00801FC1">
            <w:pPr>
              <w:adjustRightInd w:val="0"/>
              <w:spacing w:line="300" w:lineRule="auto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可空</w:t>
            </w:r>
          </w:p>
        </w:tc>
        <w:tc>
          <w:tcPr>
            <w:tcW w:w="1416" w:type="dxa"/>
          </w:tcPr>
          <w:p w:rsidR="00E92BF1" w:rsidRDefault="00E92BF1" w:rsidP="00801FC1">
            <w:pPr>
              <w:adjustRightInd w:val="0"/>
              <w:spacing w:line="300" w:lineRule="auto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默认值</w:t>
            </w:r>
          </w:p>
        </w:tc>
      </w:tr>
      <w:tr w:rsidR="00E92BF1" w:rsidTr="00E92BF1">
        <w:tc>
          <w:tcPr>
            <w:tcW w:w="1415" w:type="dxa"/>
          </w:tcPr>
          <w:p w:rsidR="00E92BF1" w:rsidRDefault="00E92BF1" w:rsidP="00801FC1">
            <w:pPr>
              <w:adjustRightInd w:val="0"/>
              <w:spacing w:line="300" w:lineRule="auto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</w:t>
            </w:r>
            <w:r>
              <w:rPr>
                <w:sz w:val="28"/>
                <w:szCs w:val="28"/>
              </w:rPr>
              <w:t>serID</w:t>
            </w:r>
          </w:p>
        </w:tc>
        <w:tc>
          <w:tcPr>
            <w:tcW w:w="1416" w:type="dxa"/>
          </w:tcPr>
          <w:p w:rsidR="00E92BF1" w:rsidRDefault="00E92BF1" w:rsidP="00801FC1">
            <w:pPr>
              <w:adjustRightInd w:val="0"/>
              <w:spacing w:line="300" w:lineRule="auto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1416" w:type="dxa"/>
          </w:tcPr>
          <w:p w:rsidR="00E92BF1" w:rsidRDefault="00E92BF1" w:rsidP="00801FC1">
            <w:pPr>
              <w:adjustRightInd w:val="0"/>
              <w:spacing w:line="300" w:lineRule="auto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</w:p>
        </w:tc>
        <w:tc>
          <w:tcPr>
            <w:tcW w:w="1416" w:type="dxa"/>
          </w:tcPr>
          <w:p w:rsidR="00E92BF1" w:rsidRDefault="00E92BF1" w:rsidP="00801FC1">
            <w:pPr>
              <w:adjustRightInd w:val="0"/>
              <w:spacing w:line="300" w:lineRule="auto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主键</w:t>
            </w:r>
            <w:r>
              <w:rPr>
                <w:rFonts w:hint="eastAsia"/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自</w:t>
            </w:r>
            <w:r>
              <w:rPr>
                <w:sz w:val="28"/>
                <w:szCs w:val="28"/>
              </w:rPr>
              <w:lastRenderedPageBreak/>
              <w:t>增</w:t>
            </w:r>
            <w:r>
              <w:rPr>
                <w:rFonts w:hint="eastAsia"/>
                <w:sz w:val="28"/>
                <w:szCs w:val="28"/>
              </w:rPr>
              <w:t>)</w:t>
            </w:r>
          </w:p>
        </w:tc>
        <w:tc>
          <w:tcPr>
            <w:tcW w:w="1416" w:type="dxa"/>
          </w:tcPr>
          <w:p w:rsidR="00E92BF1" w:rsidRDefault="00E92BF1" w:rsidP="00801FC1">
            <w:pPr>
              <w:adjustRightInd w:val="0"/>
              <w:spacing w:line="300" w:lineRule="auto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n</w:t>
            </w:r>
            <w:r>
              <w:rPr>
                <w:rFonts w:hint="eastAsia"/>
                <w:sz w:val="28"/>
                <w:szCs w:val="28"/>
              </w:rPr>
              <w:t>o</w:t>
            </w:r>
          </w:p>
        </w:tc>
        <w:tc>
          <w:tcPr>
            <w:tcW w:w="1416" w:type="dxa"/>
          </w:tcPr>
          <w:p w:rsidR="00E92BF1" w:rsidRDefault="00E92BF1" w:rsidP="00801FC1">
            <w:pPr>
              <w:adjustRightInd w:val="0"/>
              <w:spacing w:line="300" w:lineRule="auto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自增</w:t>
            </w:r>
          </w:p>
        </w:tc>
      </w:tr>
      <w:tr w:rsidR="00E92BF1" w:rsidTr="00E92BF1">
        <w:tc>
          <w:tcPr>
            <w:tcW w:w="1415" w:type="dxa"/>
          </w:tcPr>
          <w:p w:rsidR="00E92BF1" w:rsidRDefault="00E92BF1" w:rsidP="00801FC1">
            <w:pPr>
              <w:adjustRightInd w:val="0"/>
              <w:spacing w:line="300" w:lineRule="auto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User</w:t>
            </w:r>
            <w:r>
              <w:rPr>
                <w:sz w:val="28"/>
                <w:szCs w:val="28"/>
              </w:rPr>
              <w:t>Name</w:t>
            </w:r>
          </w:p>
        </w:tc>
        <w:tc>
          <w:tcPr>
            <w:tcW w:w="1416" w:type="dxa"/>
          </w:tcPr>
          <w:p w:rsidR="00E92BF1" w:rsidRDefault="00E92BF1" w:rsidP="00801FC1">
            <w:pPr>
              <w:adjustRightInd w:val="0"/>
              <w:spacing w:line="300" w:lineRule="auto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用户名字</w:t>
            </w:r>
          </w:p>
        </w:tc>
        <w:tc>
          <w:tcPr>
            <w:tcW w:w="1416" w:type="dxa"/>
          </w:tcPr>
          <w:p w:rsidR="00E92BF1" w:rsidRDefault="00E92BF1" w:rsidP="00801FC1">
            <w:pPr>
              <w:adjustRightInd w:val="0"/>
              <w:spacing w:line="300" w:lineRule="auto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varc</w:t>
            </w:r>
            <w:r>
              <w:rPr>
                <w:rFonts w:hint="eastAsia"/>
                <w:sz w:val="28"/>
                <w:szCs w:val="28"/>
              </w:rPr>
              <w:t>har</w:t>
            </w:r>
            <w:r>
              <w:rPr>
                <w:sz w:val="28"/>
                <w:szCs w:val="28"/>
              </w:rPr>
              <w:t>(64)</w:t>
            </w:r>
          </w:p>
        </w:tc>
        <w:tc>
          <w:tcPr>
            <w:tcW w:w="1416" w:type="dxa"/>
          </w:tcPr>
          <w:p w:rsidR="00E92BF1" w:rsidRDefault="00E92BF1" w:rsidP="00801FC1">
            <w:pPr>
              <w:adjustRightInd w:val="0"/>
              <w:spacing w:line="300" w:lineRule="auto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唯一索引</w:t>
            </w:r>
          </w:p>
        </w:tc>
        <w:tc>
          <w:tcPr>
            <w:tcW w:w="1416" w:type="dxa"/>
          </w:tcPr>
          <w:p w:rsidR="00E92BF1" w:rsidRDefault="00E92BF1" w:rsidP="00801FC1">
            <w:pPr>
              <w:adjustRightInd w:val="0"/>
              <w:spacing w:line="300" w:lineRule="auto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no</w:t>
            </w:r>
          </w:p>
        </w:tc>
        <w:tc>
          <w:tcPr>
            <w:tcW w:w="1416" w:type="dxa"/>
          </w:tcPr>
          <w:p w:rsidR="00E92BF1" w:rsidRDefault="00E92BF1" w:rsidP="00801FC1">
            <w:pPr>
              <w:adjustRightInd w:val="0"/>
              <w:spacing w:line="300" w:lineRule="auto"/>
              <w:rPr>
                <w:rFonts w:hint="eastAsia"/>
                <w:sz w:val="28"/>
                <w:szCs w:val="28"/>
              </w:rPr>
            </w:pPr>
          </w:p>
        </w:tc>
      </w:tr>
      <w:tr w:rsidR="00E92BF1" w:rsidTr="00E92BF1">
        <w:tc>
          <w:tcPr>
            <w:tcW w:w="1415" w:type="dxa"/>
          </w:tcPr>
          <w:p w:rsidR="00E92BF1" w:rsidRDefault="00E92BF1" w:rsidP="00801FC1">
            <w:pPr>
              <w:adjustRightInd w:val="0"/>
              <w:spacing w:line="300" w:lineRule="auto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PassWord</w:t>
            </w:r>
          </w:p>
        </w:tc>
        <w:tc>
          <w:tcPr>
            <w:tcW w:w="1416" w:type="dxa"/>
          </w:tcPr>
          <w:p w:rsidR="00E92BF1" w:rsidRDefault="0071108E" w:rsidP="00801FC1">
            <w:pPr>
              <w:adjustRightInd w:val="0"/>
              <w:spacing w:line="300" w:lineRule="auto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用户密码</w:t>
            </w:r>
          </w:p>
        </w:tc>
        <w:tc>
          <w:tcPr>
            <w:tcW w:w="1416" w:type="dxa"/>
          </w:tcPr>
          <w:p w:rsidR="00E92BF1" w:rsidRDefault="0071108E" w:rsidP="00801FC1">
            <w:pPr>
              <w:adjustRightInd w:val="0"/>
              <w:spacing w:line="30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  <w:r w:rsidR="00E92BF1">
              <w:rPr>
                <w:rFonts w:hint="eastAsia"/>
                <w:sz w:val="28"/>
                <w:szCs w:val="28"/>
              </w:rPr>
              <w:t>(</w:t>
            </w:r>
            <w:r w:rsidR="00E92BF1">
              <w:rPr>
                <w:sz w:val="28"/>
                <w:szCs w:val="28"/>
              </w:rPr>
              <w:t>128)</w:t>
            </w:r>
          </w:p>
        </w:tc>
        <w:tc>
          <w:tcPr>
            <w:tcW w:w="1416" w:type="dxa"/>
          </w:tcPr>
          <w:p w:rsidR="00E92BF1" w:rsidRDefault="00E92BF1" w:rsidP="00801FC1">
            <w:pPr>
              <w:adjustRightInd w:val="0"/>
              <w:spacing w:line="300" w:lineRule="auto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416" w:type="dxa"/>
          </w:tcPr>
          <w:p w:rsidR="00E92BF1" w:rsidRDefault="0071108E" w:rsidP="00801FC1">
            <w:pPr>
              <w:adjustRightInd w:val="0"/>
              <w:spacing w:line="300" w:lineRule="auto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no</w:t>
            </w:r>
          </w:p>
        </w:tc>
        <w:tc>
          <w:tcPr>
            <w:tcW w:w="1416" w:type="dxa"/>
          </w:tcPr>
          <w:p w:rsidR="00E92BF1" w:rsidRDefault="00E92BF1" w:rsidP="00801FC1">
            <w:pPr>
              <w:adjustRightInd w:val="0"/>
              <w:spacing w:line="300" w:lineRule="auto"/>
              <w:rPr>
                <w:rFonts w:hint="eastAsia"/>
                <w:sz w:val="28"/>
                <w:szCs w:val="28"/>
              </w:rPr>
            </w:pPr>
          </w:p>
        </w:tc>
      </w:tr>
      <w:tr w:rsidR="0071108E" w:rsidTr="00E92BF1">
        <w:tc>
          <w:tcPr>
            <w:tcW w:w="1415" w:type="dxa"/>
          </w:tcPr>
          <w:p w:rsidR="0071108E" w:rsidRDefault="0071108E" w:rsidP="00801FC1">
            <w:pPr>
              <w:adjustRightInd w:val="0"/>
              <w:spacing w:line="300" w:lineRule="auto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Img</w:t>
            </w:r>
            <w:r w:rsidR="002F1894">
              <w:rPr>
                <w:rFonts w:hint="eastAsia"/>
                <w:sz w:val="28"/>
                <w:szCs w:val="28"/>
              </w:rPr>
              <w:t>Url</w:t>
            </w:r>
          </w:p>
        </w:tc>
        <w:tc>
          <w:tcPr>
            <w:tcW w:w="1416" w:type="dxa"/>
          </w:tcPr>
          <w:p w:rsidR="0071108E" w:rsidRDefault="0071108E" w:rsidP="00801FC1">
            <w:pPr>
              <w:adjustRightInd w:val="0"/>
              <w:spacing w:line="300" w:lineRule="auto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用户头像</w:t>
            </w:r>
          </w:p>
        </w:tc>
        <w:tc>
          <w:tcPr>
            <w:tcW w:w="1416" w:type="dxa"/>
          </w:tcPr>
          <w:p w:rsidR="0071108E" w:rsidRDefault="0071108E" w:rsidP="00801FC1">
            <w:pPr>
              <w:adjustRightInd w:val="0"/>
              <w:spacing w:line="30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varchar(</w:t>
            </w:r>
            <w:r>
              <w:rPr>
                <w:sz w:val="28"/>
                <w:szCs w:val="28"/>
              </w:rPr>
              <w:t>128</w:t>
            </w:r>
            <w:r>
              <w:rPr>
                <w:rFonts w:hint="eastAsia"/>
                <w:sz w:val="28"/>
                <w:szCs w:val="28"/>
              </w:rPr>
              <w:t>)</w:t>
            </w:r>
          </w:p>
        </w:tc>
        <w:tc>
          <w:tcPr>
            <w:tcW w:w="1416" w:type="dxa"/>
          </w:tcPr>
          <w:p w:rsidR="0071108E" w:rsidRDefault="0071108E" w:rsidP="00801FC1">
            <w:pPr>
              <w:adjustRightInd w:val="0"/>
              <w:spacing w:line="300" w:lineRule="auto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416" w:type="dxa"/>
          </w:tcPr>
          <w:p w:rsidR="0071108E" w:rsidRDefault="0071108E" w:rsidP="00801FC1">
            <w:pPr>
              <w:adjustRightInd w:val="0"/>
              <w:spacing w:line="300" w:lineRule="auto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no</w:t>
            </w:r>
          </w:p>
        </w:tc>
        <w:tc>
          <w:tcPr>
            <w:tcW w:w="1416" w:type="dxa"/>
          </w:tcPr>
          <w:p w:rsidR="0071108E" w:rsidRDefault="0071108E" w:rsidP="00801FC1">
            <w:pPr>
              <w:adjustRightInd w:val="0"/>
              <w:spacing w:line="300" w:lineRule="auto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随机图片</w:t>
            </w:r>
          </w:p>
        </w:tc>
      </w:tr>
      <w:tr w:rsidR="0071108E" w:rsidTr="00E92BF1">
        <w:tc>
          <w:tcPr>
            <w:tcW w:w="1415" w:type="dxa"/>
          </w:tcPr>
          <w:p w:rsidR="0071108E" w:rsidRDefault="0071108E" w:rsidP="00801FC1">
            <w:pPr>
              <w:adjustRightInd w:val="0"/>
              <w:spacing w:line="300" w:lineRule="auto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Last</w:t>
            </w:r>
            <w:r>
              <w:rPr>
                <w:sz w:val="28"/>
                <w:szCs w:val="28"/>
              </w:rPr>
              <w:t>Activity</w:t>
            </w:r>
          </w:p>
        </w:tc>
        <w:tc>
          <w:tcPr>
            <w:tcW w:w="1416" w:type="dxa"/>
          </w:tcPr>
          <w:p w:rsidR="0071108E" w:rsidRDefault="0071108E" w:rsidP="00801FC1">
            <w:pPr>
              <w:adjustRightInd w:val="0"/>
              <w:spacing w:line="300" w:lineRule="auto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上次活动时间</w:t>
            </w:r>
          </w:p>
        </w:tc>
        <w:tc>
          <w:tcPr>
            <w:tcW w:w="1416" w:type="dxa"/>
          </w:tcPr>
          <w:p w:rsidR="0071108E" w:rsidRDefault="0071108E" w:rsidP="00801FC1">
            <w:pPr>
              <w:adjustRightInd w:val="0"/>
              <w:spacing w:line="30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1416" w:type="dxa"/>
          </w:tcPr>
          <w:p w:rsidR="0071108E" w:rsidRDefault="0071108E" w:rsidP="00801FC1">
            <w:pPr>
              <w:adjustRightInd w:val="0"/>
              <w:spacing w:line="300" w:lineRule="auto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416" w:type="dxa"/>
          </w:tcPr>
          <w:p w:rsidR="0071108E" w:rsidRDefault="0071108E" w:rsidP="00801FC1">
            <w:pPr>
              <w:adjustRightInd w:val="0"/>
              <w:spacing w:line="300" w:lineRule="auto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no</w:t>
            </w:r>
          </w:p>
        </w:tc>
        <w:tc>
          <w:tcPr>
            <w:tcW w:w="1416" w:type="dxa"/>
          </w:tcPr>
          <w:p w:rsidR="0071108E" w:rsidRDefault="0071108E" w:rsidP="00801FC1">
            <w:pPr>
              <w:adjustRightInd w:val="0"/>
              <w:spacing w:line="300" w:lineRule="auto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getdate()</w:t>
            </w:r>
            <w:r>
              <w:rPr>
                <w:rFonts w:hint="eastAsia"/>
                <w:sz w:val="28"/>
                <w:szCs w:val="28"/>
              </w:rPr>
              <w:t>)</w:t>
            </w:r>
          </w:p>
        </w:tc>
      </w:tr>
    </w:tbl>
    <w:p w:rsidR="0071108E" w:rsidRDefault="0071108E" w:rsidP="00801FC1">
      <w:pPr>
        <w:adjustRightInd w:val="0"/>
        <w:spacing w:line="300" w:lineRule="auto"/>
        <w:rPr>
          <w:sz w:val="28"/>
          <w:szCs w:val="28"/>
        </w:rPr>
      </w:pPr>
    </w:p>
    <w:p w:rsidR="0071108E" w:rsidRDefault="0071108E" w:rsidP="00801FC1">
      <w:pPr>
        <w:adjustRightInd w:val="0"/>
        <w:spacing w:line="300" w:lineRule="auto"/>
        <w:rPr>
          <w:sz w:val="28"/>
          <w:szCs w:val="28"/>
        </w:rPr>
      </w:pPr>
    </w:p>
    <w:p w:rsidR="0071108E" w:rsidRDefault="002F1894" w:rsidP="00801FC1">
      <w:pPr>
        <w:adjustRightInd w:val="0"/>
        <w:spacing w:line="30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好友表（</w:t>
      </w:r>
      <w:r w:rsidR="00A21288">
        <w:rPr>
          <w:rFonts w:hint="eastAsia"/>
          <w:sz w:val="28"/>
          <w:szCs w:val="28"/>
        </w:rPr>
        <w:t>Fr</w:t>
      </w:r>
      <w:r w:rsidR="00A21288">
        <w:rPr>
          <w:sz w:val="28"/>
          <w:szCs w:val="28"/>
        </w:rPr>
        <w:t>i</w:t>
      </w:r>
      <w:r w:rsidR="00A21288">
        <w:rPr>
          <w:rFonts w:hint="eastAsia"/>
          <w:sz w:val="28"/>
          <w:szCs w:val="28"/>
        </w:rPr>
        <w:t>end</w:t>
      </w:r>
      <w:r w:rsidR="00A21288"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）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409"/>
        <w:gridCol w:w="1367"/>
        <w:gridCol w:w="1662"/>
        <w:gridCol w:w="1350"/>
        <w:gridCol w:w="1357"/>
        <w:gridCol w:w="1350"/>
      </w:tblGrid>
      <w:tr w:rsidR="00A21288" w:rsidTr="00A21288">
        <w:tc>
          <w:tcPr>
            <w:tcW w:w="1415" w:type="dxa"/>
          </w:tcPr>
          <w:p w:rsidR="00A21288" w:rsidRDefault="00A21288" w:rsidP="00801FC1">
            <w:pPr>
              <w:adjustRightInd w:val="0"/>
              <w:spacing w:line="300" w:lineRule="auto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字段名称</w:t>
            </w:r>
          </w:p>
        </w:tc>
        <w:tc>
          <w:tcPr>
            <w:tcW w:w="1416" w:type="dxa"/>
          </w:tcPr>
          <w:p w:rsidR="00A21288" w:rsidRDefault="00A21288" w:rsidP="00801FC1">
            <w:pPr>
              <w:adjustRightInd w:val="0"/>
              <w:spacing w:line="300" w:lineRule="auto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字段描述</w:t>
            </w:r>
          </w:p>
        </w:tc>
        <w:tc>
          <w:tcPr>
            <w:tcW w:w="1416" w:type="dxa"/>
          </w:tcPr>
          <w:p w:rsidR="00A21288" w:rsidRDefault="00A21288" w:rsidP="00801FC1">
            <w:pPr>
              <w:adjustRightInd w:val="0"/>
              <w:spacing w:line="300" w:lineRule="auto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字段类型</w:t>
            </w:r>
          </w:p>
        </w:tc>
        <w:tc>
          <w:tcPr>
            <w:tcW w:w="1416" w:type="dxa"/>
          </w:tcPr>
          <w:p w:rsidR="00A21288" w:rsidRDefault="00A21288" w:rsidP="00801FC1">
            <w:pPr>
              <w:adjustRightInd w:val="0"/>
              <w:spacing w:line="300" w:lineRule="auto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特殊</w:t>
            </w:r>
          </w:p>
        </w:tc>
        <w:tc>
          <w:tcPr>
            <w:tcW w:w="1416" w:type="dxa"/>
          </w:tcPr>
          <w:p w:rsidR="00A21288" w:rsidRDefault="00A21288" w:rsidP="00801FC1">
            <w:pPr>
              <w:adjustRightInd w:val="0"/>
              <w:spacing w:line="300" w:lineRule="auto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可空</w:t>
            </w:r>
          </w:p>
        </w:tc>
        <w:tc>
          <w:tcPr>
            <w:tcW w:w="1416" w:type="dxa"/>
          </w:tcPr>
          <w:p w:rsidR="00A21288" w:rsidRDefault="00A21288" w:rsidP="00801FC1">
            <w:pPr>
              <w:adjustRightInd w:val="0"/>
              <w:spacing w:line="300" w:lineRule="auto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默认值</w:t>
            </w:r>
          </w:p>
        </w:tc>
      </w:tr>
      <w:tr w:rsidR="00A21288" w:rsidTr="00A21288">
        <w:tc>
          <w:tcPr>
            <w:tcW w:w="1415" w:type="dxa"/>
          </w:tcPr>
          <w:p w:rsidR="00A21288" w:rsidRDefault="00A21288" w:rsidP="00801FC1">
            <w:pPr>
              <w:adjustRightInd w:val="0"/>
              <w:spacing w:line="300" w:lineRule="auto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</w:t>
            </w:r>
            <w:r>
              <w:rPr>
                <w:sz w:val="28"/>
                <w:szCs w:val="28"/>
              </w:rPr>
              <w:t>riendID</w:t>
            </w:r>
          </w:p>
        </w:tc>
        <w:tc>
          <w:tcPr>
            <w:tcW w:w="1416" w:type="dxa"/>
          </w:tcPr>
          <w:p w:rsidR="00A21288" w:rsidRDefault="00A21288" w:rsidP="00801FC1">
            <w:pPr>
              <w:adjustRightInd w:val="0"/>
              <w:spacing w:line="300" w:lineRule="auto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朋友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1416" w:type="dxa"/>
          </w:tcPr>
          <w:p w:rsidR="00A21288" w:rsidRDefault="00A21288" w:rsidP="00801FC1">
            <w:pPr>
              <w:adjustRightInd w:val="0"/>
              <w:spacing w:line="300" w:lineRule="auto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416" w:type="dxa"/>
          </w:tcPr>
          <w:p w:rsidR="00A21288" w:rsidRDefault="00A21288" w:rsidP="00801FC1">
            <w:pPr>
              <w:adjustRightInd w:val="0"/>
              <w:spacing w:line="300" w:lineRule="auto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主键</w:t>
            </w:r>
          </w:p>
        </w:tc>
        <w:tc>
          <w:tcPr>
            <w:tcW w:w="1416" w:type="dxa"/>
          </w:tcPr>
          <w:p w:rsidR="00A21288" w:rsidRDefault="00A21288" w:rsidP="00801FC1">
            <w:pPr>
              <w:adjustRightInd w:val="0"/>
              <w:spacing w:line="300" w:lineRule="auto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no</w:t>
            </w:r>
          </w:p>
        </w:tc>
        <w:tc>
          <w:tcPr>
            <w:tcW w:w="1416" w:type="dxa"/>
          </w:tcPr>
          <w:p w:rsidR="00A21288" w:rsidRDefault="00A21288" w:rsidP="00801FC1">
            <w:pPr>
              <w:adjustRightInd w:val="0"/>
              <w:spacing w:line="300" w:lineRule="auto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自增</w:t>
            </w:r>
          </w:p>
        </w:tc>
      </w:tr>
      <w:tr w:rsidR="00A21288" w:rsidTr="00A21288">
        <w:tc>
          <w:tcPr>
            <w:tcW w:w="1415" w:type="dxa"/>
          </w:tcPr>
          <w:p w:rsidR="00A21288" w:rsidRDefault="00A21288" w:rsidP="00801FC1">
            <w:pPr>
              <w:adjustRightInd w:val="0"/>
              <w:spacing w:line="300" w:lineRule="auto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CSDNUrl</w:t>
            </w:r>
          </w:p>
        </w:tc>
        <w:tc>
          <w:tcPr>
            <w:tcW w:w="1416" w:type="dxa"/>
          </w:tcPr>
          <w:p w:rsidR="00A21288" w:rsidRDefault="00A21288" w:rsidP="00801FC1">
            <w:pPr>
              <w:adjustRightInd w:val="0"/>
              <w:spacing w:line="300" w:lineRule="auto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csdn</w:t>
            </w:r>
            <w:r>
              <w:rPr>
                <w:rFonts w:hint="eastAsia"/>
                <w:sz w:val="28"/>
                <w:szCs w:val="28"/>
              </w:rPr>
              <w:t>地址</w:t>
            </w:r>
          </w:p>
        </w:tc>
        <w:tc>
          <w:tcPr>
            <w:tcW w:w="1416" w:type="dxa"/>
          </w:tcPr>
          <w:p w:rsidR="00A21288" w:rsidRDefault="00A21288" w:rsidP="00801FC1">
            <w:pPr>
              <w:adjustRightInd w:val="0"/>
              <w:spacing w:line="300" w:lineRule="auto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varchar(</w:t>
            </w:r>
            <w:r>
              <w:rPr>
                <w:sz w:val="28"/>
                <w:szCs w:val="28"/>
              </w:rPr>
              <w:t>128</w:t>
            </w:r>
            <w:r>
              <w:rPr>
                <w:rFonts w:hint="eastAsia"/>
                <w:sz w:val="28"/>
                <w:szCs w:val="28"/>
              </w:rPr>
              <w:t>)</w:t>
            </w:r>
          </w:p>
        </w:tc>
        <w:tc>
          <w:tcPr>
            <w:tcW w:w="1416" w:type="dxa"/>
          </w:tcPr>
          <w:p w:rsidR="00A21288" w:rsidRDefault="00A21288" w:rsidP="00801FC1">
            <w:pPr>
              <w:adjustRightInd w:val="0"/>
              <w:spacing w:line="300" w:lineRule="auto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唯一索引</w:t>
            </w:r>
          </w:p>
        </w:tc>
        <w:tc>
          <w:tcPr>
            <w:tcW w:w="1416" w:type="dxa"/>
          </w:tcPr>
          <w:p w:rsidR="00A21288" w:rsidRDefault="00A21288" w:rsidP="00801FC1">
            <w:pPr>
              <w:adjustRightInd w:val="0"/>
              <w:spacing w:line="300" w:lineRule="auto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yes</w:t>
            </w:r>
          </w:p>
        </w:tc>
        <w:tc>
          <w:tcPr>
            <w:tcW w:w="1416" w:type="dxa"/>
          </w:tcPr>
          <w:p w:rsidR="00A21288" w:rsidRDefault="00A21288" w:rsidP="00801FC1">
            <w:pPr>
              <w:adjustRightInd w:val="0"/>
              <w:spacing w:line="300" w:lineRule="auto"/>
              <w:rPr>
                <w:rFonts w:hint="eastAsia"/>
                <w:sz w:val="28"/>
                <w:szCs w:val="28"/>
              </w:rPr>
            </w:pPr>
          </w:p>
        </w:tc>
      </w:tr>
      <w:tr w:rsidR="00A21288" w:rsidTr="00A21288">
        <w:tc>
          <w:tcPr>
            <w:tcW w:w="1415" w:type="dxa"/>
          </w:tcPr>
          <w:p w:rsidR="00A21288" w:rsidRDefault="00A21288" w:rsidP="00801FC1">
            <w:pPr>
              <w:adjustRightInd w:val="0"/>
              <w:spacing w:line="300" w:lineRule="auto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Zhihu</w:t>
            </w:r>
            <w:r>
              <w:rPr>
                <w:sz w:val="28"/>
                <w:szCs w:val="28"/>
              </w:rPr>
              <w:t>Url</w:t>
            </w:r>
          </w:p>
        </w:tc>
        <w:tc>
          <w:tcPr>
            <w:tcW w:w="1416" w:type="dxa"/>
          </w:tcPr>
          <w:p w:rsidR="00A21288" w:rsidRDefault="00A21288" w:rsidP="00801FC1">
            <w:pPr>
              <w:adjustRightInd w:val="0"/>
              <w:spacing w:line="300" w:lineRule="auto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知乎地址</w:t>
            </w:r>
          </w:p>
        </w:tc>
        <w:tc>
          <w:tcPr>
            <w:tcW w:w="1416" w:type="dxa"/>
          </w:tcPr>
          <w:p w:rsidR="00A21288" w:rsidRDefault="00A21288" w:rsidP="00801FC1">
            <w:pPr>
              <w:adjustRightInd w:val="0"/>
              <w:spacing w:line="300" w:lineRule="auto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</w:t>
            </w:r>
            <w:r>
              <w:rPr>
                <w:sz w:val="28"/>
                <w:szCs w:val="28"/>
              </w:rPr>
              <w:t>(128)</w:t>
            </w:r>
          </w:p>
        </w:tc>
        <w:tc>
          <w:tcPr>
            <w:tcW w:w="1416" w:type="dxa"/>
          </w:tcPr>
          <w:p w:rsidR="00A21288" w:rsidRDefault="00A21288" w:rsidP="00801FC1">
            <w:pPr>
              <w:adjustRightInd w:val="0"/>
              <w:spacing w:line="300" w:lineRule="auto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唯一索引</w:t>
            </w:r>
          </w:p>
        </w:tc>
        <w:tc>
          <w:tcPr>
            <w:tcW w:w="1416" w:type="dxa"/>
          </w:tcPr>
          <w:p w:rsidR="00A21288" w:rsidRDefault="00A21288" w:rsidP="00801FC1">
            <w:pPr>
              <w:adjustRightInd w:val="0"/>
              <w:spacing w:line="300" w:lineRule="auto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416" w:type="dxa"/>
          </w:tcPr>
          <w:p w:rsidR="00A21288" w:rsidRDefault="00A21288" w:rsidP="00801FC1">
            <w:pPr>
              <w:adjustRightInd w:val="0"/>
              <w:spacing w:line="300" w:lineRule="auto"/>
              <w:rPr>
                <w:rFonts w:hint="eastAsia"/>
                <w:sz w:val="28"/>
                <w:szCs w:val="28"/>
              </w:rPr>
            </w:pPr>
          </w:p>
        </w:tc>
      </w:tr>
      <w:tr w:rsidR="00A21288" w:rsidTr="00A21288">
        <w:tc>
          <w:tcPr>
            <w:tcW w:w="1415" w:type="dxa"/>
          </w:tcPr>
          <w:p w:rsidR="00A21288" w:rsidRDefault="00A21288" w:rsidP="00801FC1">
            <w:pPr>
              <w:adjustRightInd w:val="0"/>
              <w:spacing w:line="300" w:lineRule="auto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WeiboUrl</w:t>
            </w:r>
          </w:p>
        </w:tc>
        <w:tc>
          <w:tcPr>
            <w:tcW w:w="1416" w:type="dxa"/>
          </w:tcPr>
          <w:p w:rsidR="00A21288" w:rsidRDefault="00A21288" w:rsidP="00801FC1">
            <w:pPr>
              <w:adjustRightInd w:val="0"/>
              <w:spacing w:line="300" w:lineRule="auto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微博地址</w:t>
            </w:r>
          </w:p>
        </w:tc>
        <w:tc>
          <w:tcPr>
            <w:tcW w:w="1416" w:type="dxa"/>
          </w:tcPr>
          <w:p w:rsidR="00A21288" w:rsidRDefault="00A21288" w:rsidP="00801FC1">
            <w:pPr>
              <w:adjustRightInd w:val="0"/>
              <w:spacing w:line="300" w:lineRule="auto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varchar(</w:t>
            </w:r>
            <w:r>
              <w:rPr>
                <w:sz w:val="28"/>
                <w:szCs w:val="28"/>
              </w:rPr>
              <w:t>128</w:t>
            </w:r>
            <w:r>
              <w:rPr>
                <w:rFonts w:hint="eastAsia"/>
                <w:sz w:val="28"/>
                <w:szCs w:val="28"/>
              </w:rPr>
              <w:t>)</w:t>
            </w:r>
          </w:p>
        </w:tc>
        <w:tc>
          <w:tcPr>
            <w:tcW w:w="1416" w:type="dxa"/>
          </w:tcPr>
          <w:p w:rsidR="00A21288" w:rsidRDefault="00A21288" w:rsidP="00801FC1">
            <w:pPr>
              <w:adjustRightInd w:val="0"/>
              <w:spacing w:line="300" w:lineRule="auto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唯一索引</w:t>
            </w:r>
          </w:p>
        </w:tc>
        <w:tc>
          <w:tcPr>
            <w:tcW w:w="1416" w:type="dxa"/>
          </w:tcPr>
          <w:p w:rsidR="00A21288" w:rsidRDefault="00A21288" w:rsidP="00801FC1">
            <w:pPr>
              <w:adjustRightInd w:val="0"/>
              <w:spacing w:line="300" w:lineRule="auto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416" w:type="dxa"/>
          </w:tcPr>
          <w:p w:rsidR="00A21288" w:rsidRDefault="00A21288" w:rsidP="00801FC1">
            <w:pPr>
              <w:adjustRightInd w:val="0"/>
              <w:spacing w:line="300" w:lineRule="auto"/>
              <w:rPr>
                <w:rFonts w:hint="eastAsia"/>
                <w:sz w:val="28"/>
                <w:szCs w:val="28"/>
              </w:rPr>
            </w:pPr>
          </w:p>
        </w:tc>
      </w:tr>
    </w:tbl>
    <w:p w:rsidR="00A21288" w:rsidRDefault="00A21288" w:rsidP="00801FC1">
      <w:pPr>
        <w:adjustRightInd w:val="0"/>
        <w:spacing w:line="300" w:lineRule="auto"/>
        <w:rPr>
          <w:sz w:val="28"/>
          <w:szCs w:val="28"/>
        </w:rPr>
      </w:pPr>
    </w:p>
    <w:p w:rsidR="00A21288" w:rsidRDefault="00A21288" w:rsidP="00801FC1">
      <w:pPr>
        <w:adjustRightInd w:val="0"/>
        <w:spacing w:line="300" w:lineRule="auto"/>
        <w:rPr>
          <w:sz w:val="28"/>
          <w:szCs w:val="28"/>
        </w:rPr>
      </w:pPr>
    </w:p>
    <w:p w:rsidR="00A21288" w:rsidRDefault="00A21288" w:rsidP="00801FC1">
      <w:pPr>
        <w:adjustRightInd w:val="0"/>
        <w:spacing w:line="300" w:lineRule="auto"/>
        <w:rPr>
          <w:sz w:val="28"/>
          <w:szCs w:val="28"/>
        </w:rPr>
      </w:pPr>
      <w:r>
        <w:rPr>
          <w:sz w:val="28"/>
          <w:szCs w:val="28"/>
        </w:rPr>
        <w:t>用户</w:t>
      </w:r>
      <w:r>
        <w:rPr>
          <w:rFonts w:hint="eastAsia"/>
          <w:sz w:val="28"/>
          <w:szCs w:val="28"/>
        </w:rPr>
        <w:t>-</w:t>
      </w:r>
      <w:r>
        <w:rPr>
          <w:sz w:val="28"/>
          <w:szCs w:val="28"/>
        </w:rPr>
        <w:t>好友关系表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415"/>
        <w:gridCol w:w="1416"/>
        <w:gridCol w:w="1416"/>
        <w:gridCol w:w="1416"/>
        <w:gridCol w:w="1416"/>
        <w:gridCol w:w="1416"/>
      </w:tblGrid>
      <w:tr w:rsidR="00A21288" w:rsidTr="00A21288">
        <w:tc>
          <w:tcPr>
            <w:tcW w:w="1415" w:type="dxa"/>
          </w:tcPr>
          <w:p w:rsidR="00A21288" w:rsidRPr="00F8398F" w:rsidRDefault="00A21288" w:rsidP="00A21288">
            <w:pPr>
              <w:rPr>
                <w:rFonts w:hint="eastAsia"/>
              </w:rPr>
            </w:pPr>
            <w:r w:rsidRPr="00F8398F">
              <w:rPr>
                <w:rFonts w:hint="eastAsia"/>
              </w:rPr>
              <w:t>字段名称</w:t>
            </w:r>
          </w:p>
        </w:tc>
        <w:tc>
          <w:tcPr>
            <w:tcW w:w="1416" w:type="dxa"/>
          </w:tcPr>
          <w:p w:rsidR="00A21288" w:rsidRPr="00F8398F" w:rsidRDefault="00A21288" w:rsidP="00A21288">
            <w:pPr>
              <w:rPr>
                <w:rFonts w:hint="eastAsia"/>
              </w:rPr>
            </w:pPr>
            <w:r w:rsidRPr="00F8398F">
              <w:rPr>
                <w:rFonts w:hint="eastAsia"/>
              </w:rPr>
              <w:t>字段描述</w:t>
            </w:r>
          </w:p>
        </w:tc>
        <w:tc>
          <w:tcPr>
            <w:tcW w:w="1416" w:type="dxa"/>
          </w:tcPr>
          <w:p w:rsidR="00A21288" w:rsidRPr="00F8398F" w:rsidRDefault="00A21288" w:rsidP="00A21288">
            <w:pPr>
              <w:rPr>
                <w:rFonts w:hint="eastAsia"/>
              </w:rPr>
            </w:pPr>
            <w:r w:rsidRPr="00F8398F">
              <w:rPr>
                <w:rFonts w:hint="eastAsia"/>
              </w:rPr>
              <w:t>字段类型</w:t>
            </w:r>
          </w:p>
        </w:tc>
        <w:tc>
          <w:tcPr>
            <w:tcW w:w="1416" w:type="dxa"/>
          </w:tcPr>
          <w:p w:rsidR="00A21288" w:rsidRPr="00F8398F" w:rsidRDefault="00A21288" w:rsidP="00A21288">
            <w:pPr>
              <w:rPr>
                <w:rFonts w:hint="eastAsia"/>
              </w:rPr>
            </w:pPr>
            <w:r w:rsidRPr="00F8398F">
              <w:rPr>
                <w:rFonts w:hint="eastAsia"/>
              </w:rPr>
              <w:t>特殊</w:t>
            </w:r>
          </w:p>
        </w:tc>
        <w:tc>
          <w:tcPr>
            <w:tcW w:w="1416" w:type="dxa"/>
          </w:tcPr>
          <w:p w:rsidR="00A21288" w:rsidRPr="00F8398F" w:rsidRDefault="00A21288" w:rsidP="00A21288">
            <w:pPr>
              <w:rPr>
                <w:rFonts w:hint="eastAsia"/>
              </w:rPr>
            </w:pPr>
            <w:r w:rsidRPr="00F8398F">
              <w:rPr>
                <w:rFonts w:hint="eastAsia"/>
              </w:rPr>
              <w:t>可空</w:t>
            </w:r>
          </w:p>
        </w:tc>
        <w:tc>
          <w:tcPr>
            <w:tcW w:w="1416" w:type="dxa"/>
          </w:tcPr>
          <w:p w:rsidR="00A21288" w:rsidRDefault="00A21288" w:rsidP="00A21288">
            <w:r w:rsidRPr="00F8398F">
              <w:rPr>
                <w:rFonts w:hint="eastAsia"/>
              </w:rPr>
              <w:t>默认值</w:t>
            </w:r>
          </w:p>
        </w:tc>
      </w:tr>
      <w:tr w:rsidR="00A21288" w:rsidTr="00A21288">
        <w:tc>
          <w:tcPr>
            <w:tcW w:w="1415" w:type="dxa"/>
          </w:tcPr>
          <w:p w:rsidR="00A21288" w:rsidRDefault="00A21288" w:rsidP="00801FC1">
            <w:pPr>
              <w:adjustRightInd w:val="0"/>
              <w:spacing w:line="30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1416" w:type="dxa"/>
          </w:tcPr>
          <w:p w:rsidR="00A21288" w:rsidRDefault="00A21288" w:rsidP="00801FC1">
            <w:pPr>
              <w:adjustRightInd w:val="0"/>
              <w:spacing w:line="300" w:lineRule="auto"/>
              <w:rPr>
                <w:sz w:val="28"/>
                <w:szCs w:val="28"/>
              </w:rPr>
            </w:pPr>
          </w:p>
        </w:tc>
        <w:tc>
          <w:tcPr>
            <w:tcW w:w="1416" w:type="dxa"/>
          </w:tcPr>
          <w:p w:rsidR="00A21288" w:rsidRDefault="00A21288" w:rsidP="00801FC1">
            <w:pPr>
              <w:adjustRightInd w:val="0"/>
              <w:spacing w:line="300" w:lineRule="auto"/>
              <w:rPr>
                <w:sz w:val="28"/>
                <w:szCs w:val="28"/>
              </w:rPr>
            </w:pPr>
          </w:p>
        </w:tc>
        <w:tc>
          <w:tcPr>
            <w:tcW w:w="1416" w:type="dxa"/>
          </w:tcPr>
          <w:p w:rsidR="00A21288" w:rsidRDefault="00A21288" w:rsidP="00801FC1">
            <w:pPr>
              <w:adjustRightInd w:val="0"/>
              <w:spacing w:line="300" w:lineRule="auto"/>
              <w:rPr>
                <w:sz w:val="28"/>
                <w:szCs w:val="28"/>
              </w:rPr>
            </w:pPr>
          </w:p>
        </w:tc>
        <w:tc>
          <w:tcPr>
            <w:tcW w:w="1416" w:type="dxa"/>
          </w:tcPr>
          <w:p w:rsidR="00A21288" w:rsidRDefault="00A21288" w:rsidP="00801FC1">
            <w:pPr>
              <w:adjustRightInd w:val="0"/>
              <w:spacing w:line="300" w:lineRule="auto"/>
              <w:rPr>
                <w:sz w:val="28"/>
                <w:szCs w:val="28"/>
              </w:rPr>
            </w:pPr>
          </w:p>
        </w:tc>
        <w:tc>
          <w:tcPr>
            <w:tcW w:w="1416" w:type="dxa"/>
          </w:tcPr>
          <w:p w:rsidR="00A21288" w:rsidRDefault="00A21288" w:rsidP="00801FC1">
            <w:pPr>
              <w:adjustRightInd w:val="0"/>
              <w:spacing w:line="300" w:lineRule="auto"/>
              <w:rPr>
                <w:sz w:val="28"/>
                <w:szCs w:val="28"/>
              </w:rPr>
            </w:pPr>
          </w:p>
        </w:tc>
      </w:tr>
      <w:tr w:rsidR="00A21288" w:rsidTr="00A21288">
        <w:tc>
          <w:tcPr>
            <w:tcW w:w="1415" w:type="dxa"/>
          </w:tcPr>
          <w:p w:rsidR="00A21288" w:rsidRDefault="00A21288" w:rsidP="00801FC1">
            <w:pPr>
              <w:adjustRightInd w:val="0"/>
              <w:spacing w:line="300" w:lineRule="auto"/>
              <w:rPr>
                <w:sz w:val="28"/>
                <w:szCs w:val="28"/>
              </w:rPr>
            </w:pPr>
          </w:p>
        </w:tc>
        <w:tc>
          <w:tcPr>
            <w:tcW w:w="1416" w:type="dxa"/>
          </w:tcPr>
          <w:p w:rsidR="00A21288" w:rsidRDefault="00A21288" w:rsidP="00801FC1">
            <w:pPr>
              <w:adjustRightInd w:val="0"/>
              <w:spacing w:line="300" w:lineRule="auto"/>
              <w:rPr>
                <w:sz w:val="28"/>
                <w:szCs w:val="28"/>
              </w:rPr>
            </w:pPr>
          </w:p>
        </w:tc>
        <w:tc>
          <w:tcPr>
            <w:tcW w:w="1416" w:type="dxa"/>
          </w:tcPr>
          <w:p w:rsidR="00A21288" w:rsidRDefault="00A21288" w:rsidP="00801FC1">
            <w:pPr>
              <w:adjustRightInd w:val="0"/>
              <w:spacing w:line="300" w:lineRule="auto"/>
              <w:rPr>
                <w:sz w:val="28"/>
                <w:szCs w:val="28"/>
              </w:rPr>
            </w:pPr>
          </w:p>
        </w:tc>
        <w:tc>
          <w:tcPr>
            <w:tcW w:w="1416" w:type="dxa"/>
          </w:tcPr>
          <w:p w:rsidR="00A21288" w:rsidRDefault="00A21288" w:rsidP="00801FC1">
            <w:pPr>
              <w:adjustRightInd w:val="0"/>
              <w:spacing w:line="300" w:lineRule="auto"/>
              <w:rPr>
                <w:sz w:val="28"/>
                <w:szCs w:val="28"/>
              </w:rPr>
            </w:pPr>
          </w:p>
        </w:tc>
        <w:tc>
          <w:tcPr>
            <w:tcW w:w="1416" w:type="dxa"/>
          </w:tcPr>
          <w:p w:rsidR="00A21288" w:rsidRDefault="00A21288" w:rsidP="00801FC1">
            <w:pPr>
              <w:adjustRightInd w:val="0"/>
              <w:spacing w:line="300" w:lineRule="auto"/>
              <w:rPr>
                <w:sz w:val="28"/>
                <w:szCs w:val="28"/>
              </w:rPr>
            </w:pPr>
          </w:p>
        </w:tc>
        <w:tc>
          <w:tcPr>
            <w:tcW w:w="1416" w:type="dxa"/>
          </w:tcPr>
          <w:p w:rsidR="00A21288" w:rsidRDefault="00A21288" w:rsidP="00801FC1">
            <w:pPr>
              <w:adjustRightInd w:val="0"/>
              <w:spacing w:line="300" w:lineRule="auto"/>
              <w:rPr>
                <w:sz w:val="28"/>
                <w:szCs w:val="28"/>
              </w:rPr>
            </w:pPr>
          </w:p>
        </w:tc>
      </w:tr>
      <w:tr w:rsidR="00A21288" w:rsidTr="00A21288">
        <w:tc>
          <w:tcPr>
            <w:tcW w:w="1415" w:type="dxa"/>
          </w:tcPr>
          <w:p w:rsidR="00A21288" w:rsidRDefault="00A21288" w:rsidP="00801FC1">
            <w:pPr>
              <w:adjustRightInd w:val="0"/>
              <w:spacing w:line="300" w:lineRule="auto"/>
              <w:rPr>
                <w:sz w:val="28"/>
                <w:szCs w:val="28"/>
              </w:rPr>
            </w:pPr>
          </w:p>
        </w:tc>
        <w:tc>
          <w:tcPr>
            <w:tcW w:w="1416" w:type="dxa"/>
          </w:tcPr>
          <w:p w:rsidR="00A21288" w:rsidRDefault="00A21288" w:rsidP="00801FC1">
            <w:pPr>
              <w:adjustRightInd w:val="0"/>
              <w:spacing w:line="300" w:lineRule="auto"/>
              <w:rPr>
                <w:sz w:val="28"/>
                <w:szCs w:val="28"/>
              </w:rPr>
            </w:pPr>
          </w:p>
        </w:tc>
        <w:tc>
          <w:tcPr>
            <w:tcW w:w="1416" w:type="dxa"/>
          </w:tcPr>
          <w:p w:rsidR="00A21288" w:rsidRDefault="00A21288" w:rsidP="00801FC1">
            <w:pPr>
              <w:adjustRightInd w:val="0"/>
              <w:spacing w:line="300" w:lineRule="auto"/>
              <w:rPr>
                <w:sz w:val="28"/>
                <w:szCs w:val="28"/>
              </w:rPr>
            </w:pPr>
          </w:p>
        </w:tc>
        <w:tc>
          <w:tcPr>
            <w:tcW w:w="1416" w:type="dxa"/>
          </w:tcPr>
          <w:p w:rsidR="00A21288" w:rsidRDefault="00A21288" w:rsidP="00801FC1">
            <w:pPr>
              <w:adjustRightInd w:val="0"/>
              <w:spacing w:line="300" w:lineRule="auto"/>
              <w:rPr>
                <w:sz w:val="28"/>
                <w:szCs w:val="28"/>
              </w:rPr>
            </w:pPr>
          </w:p>
        </w:tc>
        <w:tc>
          <w:tcPr>
            <w:tcW w:w="1416" w:type="dxa"/>
          </w:tcPr>
          <w:p w:rsidR="00A21288" w:rsidRDefault="00A21288" w:rsidP="00801FC1">
            <w:pPr>
              <w:adjustRightInd w:val="0"/>
              <w:spacing w:line="300" w:lineRule="auto"/>
              <w:rPr>
                <w:sz w:val="28"/>
                <w:szCs w:val="28"/>
              </w:rPr>
            </w:pPr>
          </w:p>
        </w:tc>
        <w:tc>
          <w:tcPr>
            <w:tcW w:w="1416" w:type="dxa"/>
          </w:tcPr>
          <w:p w:rsidR="00A21288" w:rsidRDefault="00A21288" w:rsidP="00801FC1">
            <w:pPr>
              <w:adjustRightInd w:val="0"/>
              <w:spacing w:line="300" w:lineRule="auto"/>
              <w:rPr>
                <w:sz w:val="28"/>
                <w:szCs w:val="28"/>
              </w:rPr>
            </w:pPr>
          </w:p>
        </w:tc>
      </w:tr>
      <w:tr w:rsidR="00A21288" w:rsidTr="00A21288">
        <w:tc>
          <w:tcPr>
            <w:tcW w:w="1415" w:type="dxa"/>
          </w:tcPr>
          <w:p w:rsidR="00A21288" w:rsidRDefault="00A21288" w:rsidP="00801FC1">
            <w:pPr>
              <w:adjustRightInd w:val="0"/>
              <w:spacing w:line="300" w:lineRule="auto"/>
              <w:rPr>
                <w:sz w:val="28"/>
                <w:szCs w:val="28"/>
              </w:rPr>
            </w:pPr>
          </w:p>
        </w:tc>
        <w:tc>
          <w:tcPr>
            <w:tcW w:w="1416" w:type="dxa"/>
          </w:tcPr>
          <w:p w:rsidR="00A21288" w:rsidRDefault="00A21288" w:rsidP="00801FC1">
            <w:pPr>
              <w:adjustRightInd w:val="0"/>
              <w:spacing w:line="300" w:lineRule="auto"/>
              <w:rPr>
                <w:sz w:val="28"/>
                <w:szCs w:val="28"/>
              </w:rPr>
            </w:pPr>
          </w:p>
        </w:tc>
        <w:tc>
          <w:tcPr>
            <w:tcW w:w="1416" w:type="dxa"/>
          </w:tcPr>
          <w:p w:rsidR="00A21288" w:rsidRDefault="00A21288" w:rsidP="00801FC1">
            <w:pPr>
              <w:adjustRightInd w:val="0"/>
              <w:spacing w:line="300" w:lineRule="auto"/>
              <w:rPr>
                <w:sz w:val="28"/>
                <w:szCs w:val="28"/>
              </w:rPr>
            </w:pPr>
          </w:p>
        </w:tc>
        <w:tc>
          <w:tcPr>
            <w:tcW w:w="1416" w:type="dxa"/>
          </w:tcPr>
          <w:p w:rsidR="00A21288" w:rsidRDefault="00A21288" w:rsidP="00801FC1">
            <w:pPr>
              <w:adjustRightInd w:val="0"/>
              <w:spacing w:line="300" w:lineRule="auto"/>
              <w:rPr>
                <w:sz w:val="28"/>
                <w:szCs w:val="28"/>
              </w:rPr>
            </w:pPr>
          </w:p>
        </w:tc>
        <w:tc>
          <w:tcPr>
            <w:tcW w:w="1416" w:type="dxa"/>
          </w:tcPr>
          <w:p w:rsidR="00A21288" w:rsidRDefault="00A21288" w:rsidP="00801FC1">
            <w:pPr>
              <w:adjustRightInd w:val="0"/>
              <w:spacing w:line="300" w:lineRule="auto"/>
              <w:rPr>
                <w:sz w:val="28"/>
                <w:szCs w:val="28"/>
              </w:rPr>
            </w:pPr>
          </w:p>
        </w:tc>
        <w:tc>
          <w:tcPr>
            <w:tcW w:w="1416" w:type="dxa"/>
          </w:tcPr>
          <w:p w:rsidR="00A21288" w:rsidRDefault="00A21288" w:rsidP="00801FC1">
            <w:pPr>
              <w:adjustRightInd w:val="0"/>
              <w:spacing w:line="300" w:lineRule="auto"/>
              <w:rPr>
                <w:sz w:val="28"/>
                <w:szCs w:val="28"/>
              </w:rPr>
            </w:pPr>
          </w:p>
        </w:tc>
      </w:tr>
    </w:tbl>
    <w:p w:rsidR="00A21288" w:rsidRDefault="00A21288" w:rsidP="00801FC1">
      <w:pPr>
        <w:adjustRightInd w:val="0"/>
        <w:spacing w:line="300" w:lineRule="auto"/>
        <w:rPr>
          <w:sz w:val="28"/>
          <w:szCs w:val="28"/>
        </w:rPr>
      </w:pPr>
    </w:p>
    <w:p w:rsidR="00A21288" w:rsidRPr="00E92BF1" w:rsidRDefault="00A21288" w:rsidP="00801FC1">
      <w:pPr>
        <w:adjustRightInd w:val="0"/>
        <w:spacing w:line="300" w:lineRule="auto"/>
        <w:rPr>
          <w:rFonts w:hint="eastAsia"/>
          <w:sz w:val="28"/>
          <w:szCs w:val="28"/>
        </w:rPr>
      </w:pPr>
    </w:p>
    <w:sectPr w:rsidR="00A21288" w:rsidRPr="00E92BF1" w:rsidSect="00643D1E">
      <w:headerReference w:type="even" r:id="rId10"/>
      <w:headerReference w:type="default" r:id="rId11"/>
      <w:footerReference w:type="default" r:id="rId12"/>
      <w:pgSz w:w="11907" w:h="16840" w:code="9"/>
      <w:pgMar w:top="1928" w:right="1701" w:bottom="1871" w:left="1701" w:header="1516" w:footer="1304" w:gutter="0"/>
      <w:pgNumType w:fmt="numberInDash"/>
      <w:cols w:space="425"/>
      <w:docGrid w:linePitch="391" w:charSpace="186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1DC6" w:rsidRDefault="009F1DC6">
      <w:r>
        <w:separator/>
      </w:r>
    </w:p>
  </w:endnote>
  <w:endnote w:type="continuationSeparator" w:id="0">
    <w:p w:rsidR="009F1DC6" w:rsidRDefault="009F1D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3C6C" w:rsidRDefault="00643D1E" w:rsidP="00643D1E">
    <w:pPr>
      <w:pStyle w:val="a4"/>
      <w:ind w:right="360" w:firstLine="360"/>
      <w:jc w:val="center"/>
    </w:pP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BD1C84">
      <w:rPr>
        <w:rStyle w:val="a5"/>
        <w:noProof/>
      </w:rPr>
      <w:t>- 1 -</w:t>
    </w:r>
    <w:r>
      <w:rPr>
        <w:rStyle w:val="a5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1DC6" w:rsidRDefault="009F1DC6">
      <w:r>
        <w:separator/>
      </w:r>
    </w:p>
  </w:footnote>
  <w:footnote w:type="continuationSeparator" w:id="0">
    <w:p w:rsidR="009F1DC6" w:rsidRDefault="009F1DC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3C6C" w:rsidRPr="0060726B" w:rsidRDefault="004A3C6C" w:rsidP="001509F6">
    <w:pPr>
      <w:pStyle w:val="a3"/>
      <w:pBdr>
        <w:bottom w:val="thinThickSmallGap" w:sz="24" w:space="5" w:color="auto"/>
      </w:pBdr>
      <w:tabs>
        <w:tab w:val="clear" w:pos="4153"/>
        <w:tab w:val="clear" w:pos="8306"/>
        <w:tab w:val="left" w:pos="4320"/>
        <w:tab w:val="right" w:pos="8880"/>
      </w:tabs>
      <w:ind w:leftChars="9" w:left="22" w:rightChars="1" w:right="2"/>
    </w:pPr>
    <w:r w:rsidRPr="0060726B">
      <w:rPr>
        <w:rFonts w:hint="eastAsia"/>
      </w:rPr>
      <w:t>哈尔滨工业大学</w:t>
    </w:r>
    <w:r>
      <w:rPr>
        <w:rFonts w:hint="eastAsia"/>
      </w:rPr>
      <w:t>本科毕业设计（</w:t>
    </w:r>
    <w:r w:rsidRPr="0060726B">
      <w:rPr>
        <w:rFonts w:hint="eastAsia"/>
      </w:rPr>
      <w:t>论文</w:t>
    </w:r>
    <w:r>
      <w:rPr>
        <w:rFonts w:hint="eastAsia"/>
      </w:rPr>
      <w:t>）</w:t>
    </w:r>
  </w:p>
  <w:p w:rsidR="004A3C6C" w:rsidRPr="00BA190C" w:rsidRDefault="004A3C6C" w:rsidP="00BA190C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3C6C" w:rsidRPr="00BA190C" w:rsidRDefault="004A3C6C" w:rsidP="00E36173">
    <w:pPr>
      <w:pStyle w:val="a3"/>
      <w:pBdr>
        <w:bottom w:val="thinThickSmallGap" w:sz="24" w:space="0" w:color="auto"/>
      </w:pBdr>
      <w:tabs>
        <w:tab w:val="clear" w:pos="4153"/>
        <w:tab w:val="clear" w:pos="8306"/>
        <w:tab w:val="left" w:pos="4320"/>
        <w:tab w:val="right" w:pos="8880"/>
      </w:tabs>
      <w:ind w:leftChars="9" w:left="22" w:rightChars="1" w:right="2"/>
    </w:pPr>
    <w:r w:rsidRPr="0060726B">
      <w:rPr>
        <w:rFonts w:hint="eastAsia"/>
      </w:rPr>
      <w:t>哈尔滨工业大学</w:t>
    </w:r>
    <w:r>
      <w:rPr>
        <w:rFonts w:hint="eastAsia"/>
      </w:rPr>
      <w:t>本科毕业设计（</w:t>
    </w:r>
    <w:r w:rsidRPr="0060726B">
      <w:rPr>
        <w:rFonts w:hint="eastAsia"/>
      </w:rPr>
      <w:t>论文</w:t>
    </w:r>
    <w:r>
      <w:rPr>
        <w:rFonts w:hint="eastAsia"/>
      </w:rPr>
      <w:t>）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590F18"/>
    <w:multiLevelType w:val="singleLevel"/>
    <w:tmpl w:val="5AFAAE58"/>
    <w:lvl w:ilvl="0">
      <w:start w:val="9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</w:abstractNum>
  <w:abstractNum w:abstractNumId="1" w15:restartNumberingAfterBreak="0">
    <w:nsid w:val="0B7A042C"/>
    <w:multiLevelType w:val="hybridMultilevel"/>
    <w:tmpl w:val="70060A44"/>
    <w:lvl w:ilvl="0" w:tplc="BC2457EC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052421C"/>
    <w:multiLevelType w:val="hybridMultilevel"/>
    <w:tmpl w:val="EFAE837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20854729"/>
    <w:multiLevelType w:val="multilevel"/>
    <w:tmpl w:val="6BBC7288"/>
    <w:lvl w:ilvl="0">
      <w:start w:val="3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1">
      <w:start w:val="4"/>
      <w:numFmt w:val="decimal"/>
      <w:lvlText w:val="%1.%2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00"/>
        </w:tabs>
        <w:ind w:left="600" w:hanging="600"/>
      </w:pPr>
      <w:rPr>
        <w:rFonts w:hint="eastAsia"/>
      </w:rPr>
    </w:lvl>
  </w:abstractNum>
  <w:abstractNum w:abstractNumId="4" w15:restartNumberingAfterBreak="0">
    <w:nsid w:val="2785450C"/>
    <w:multiLevelType w:val="hybridMultilevel"/>
    <w:tmpl w:val="1D60473A"/>
    <w:lvl w:ilvl="0" w:tplc="D2AA439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740872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33E8A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332E2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15C31A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7628D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AD8FCB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9EE13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2082B9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9A00B4"/>
    <w:multiLevelType w:val="singleLevel"/>
    <w:tmpl w:val="726AF18A"/>
    <w:lvl w:ilvl="0">
      <w:start w:val="1"/>
      <w:numFmt w:val="decimal"/>
      <w:lvlText w:val="（%1）"/>
      <w:lvlJc w:val="left"/>
      <w:pPr>
        <w:tabs>
          <w:tab w:val="num" w:pos="945"/>
        </w:tabs>
        <w:ind w:left="945" w:hanging="525"/>
      </w:pPr>
      <w:rPr>
        <w:rFonts w:hint="eastAsia"/>
      </w:rPr>
    </w:lvl>
  </w:abstractNum>
  <w:abstractNum w:abstractNumId="6" w15:restartNumberingAfterBreak="0">
    <w:nsid w:val="3749243B"/>
    <w:multiLevelType w:val="singleLevel"/>
    <w:tmpl w:val="6DDE6644"/>
    <w:lvl w:ilvl="0">
      <w:start w:val="1"/>
      <w:numFmt w:val="bullet"/>
      <w:lvlText w:val="□"/>
      <w:lvlJc w:val="left"/>
      <w:pPr>
        <w:tabs>
          <w:tab w:val="num" w:pos="303"/>
        </w:tabs>
        <w:ind w:left="303" w:hanging="210"/>
      </w:pPr>
      <w:rPr>
        <w:rFonts w:hint="eastAsia"/>
      </w:rPr>
    </w:lvl>
  </w:abstractNum>
  <w:abstractNum w:abstractNumId="7" w15:restartNumberingAfterBreak="0">
    <w:nsid w:val="394256AB"/>
    <w:multiLevelType w:val="singleLevel"/>
    <w:tmpl w:val="3F46B3BE"/>
    <w:lvl w:ilvl="0">
      <w:start w:val="9"/>
      <w:numFmt w:val="decimal"/>
      <w:lvlText w:val="%1."/>
      <w:lvlJc w:val="left"/>
      <w:pPr>
        <w:tabs>
          <w:tab w:val="num" w:pos="855"/>
        </w:tabs>
        <w:ind w:left="855" w:hanging="435"/>
      </w:pPr>
      <w:rPr>
        <w:rFonts w:hint="eastAsia"/>
      </w:rPr>
    </w:lvl>
  </w:abstractNum>
  <w:abstractNum w:abstractNumId="8" w15:restartNumberingAfterBreak="0">
    <w:nsid w:val="3F9D3709"/>
    <w:multiLevelType w:val="hybridMultilevel"/>
    <w:tmpl w:val="4C18858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41F64152"/>
    <w:multiLevelType w:val="hybridMultilevel"/>
    <w:tmpl w:val="6A76AA3E"/>
    <w:lvl w:ilvl="0" w:tplc="7644890E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0" w15:restartNumberingAfterBreak="0">
    <w:nsid w:val="48692C85"/>
    <w:multiLevelType w:val="hybridMultilevel"/>
    <w:tmpl w:val="D4486950"/>
    <w:lvl w:ilvl="0" w:tplc="A0C2B50A">
      <w:start w:val="1"/>
      <w:numFmt w:val="decimal"/>
      <w:lvlText w:val="（%1）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1" w15:restartNumberingAfterBreak="0">
    <w:nsid w:val="49574A1C"/>
    <w:multiLevelType w:val="hybridMultilevel"/>
    <w:tmpl w:val="BCEAD99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4D1260E1"/>
    <w:multiLevelType w:val="multilevel"/>
    <w:tmpl w:val="AA805F48"/>
    <w:lvl w:ilvl="0">
      <w:start w:val="1"/>
      <w:numFmt w:val="decimal"/>
      <w:lvlText w:val="%1"/>
      <w:lvlJc w:val="left"/>
      <w:pPr>
        <w:tabs>
          <w:tab w:val="num" w:pos="645"/>
        </w:tabs>
        <w:ind w:left="645" w:hanging="645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894"/>
        </w:tabs>
        <w:ind w:left="894" w:hanging="645"/>
      </w:pPr>
      <w:rPr>
        <w:rFonts w:hint="eastAsia"/>
      </w:rPr>
    </w:lvl>
    <w:lvl w:ilvl="2">
      <w:start w:val="2"/>
      <w:numFmt w:val="decimal"/>
      <w:lvlText w:val="%1.%2.%3"/>
      <w:lvlJc w:val="left"/>
      <w:pPr>
        <w:tabs>
          <w:tab w:val="num" w:pos="1143"/>
        </w:tabs>
        <w:ind w:left="1143" w:hanging="645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392"/>
        </w:tabs>
        <w:ind w:left="1392" w:hanging="64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641"/>
        </w:tabs>
        <w:ind w:left="1641" w:hanging="64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90"/>
        </w:tabs>
        <w:ind w:left="1890" w:hanging="64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139"/>
        </w:tabs>
        <w:ind w:left="2139" w:hanging="64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388"/>
        </w:tabs>
        <w:ind w:left="2388" w:hanging="64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637"/>
        </w:tabs>
        <w:ind w:left="2637" w:hanging="645"/>
      </w:pPr>
      <w:rPr>
        <w:rFonts w:hint="eastAsia"/>
      </w:rPr>
    </w:lvl>
  </w:abstractNum>
  <w:abstractNum w:abstractNumId="13" w15:restartNumberingAfterBreak="0">
    <w:nsid w:val="5CDE7706"/>
    <w:multiLevelType w:val="singleLevel"/>
    <w:tmpl w:val="088657D6"/>
    <w:lvl w:ilvl="0">
      <w:start w:val="9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</w:abstractNum>
  <w:abstractNum w:abstractNumId="14" w15:restartNumberingAfterBreak="0">
    <w:nsid w:val="66D663C9"/>
    <w:multiLevelType w:val="singleLevel"/>
    <w:tmpl w:val="B6E620E8"/>
    <w:lvl w:ilvl="0">
      <w:start w:val="1"/>
      <w:numFmt w:val="decimal"/>
      <w:lvlText w:val="（%1）"/>
      <w:lvlJc w:val="left"/>
      <w:pPr>
        <w:tabs>
          <w:tab w:val="num" w:pos="1080"/>
        </w:tabs>
        <w:ind w:left="1080" w:hanging="600"/>
      </w:pPr>
      <w:rPr>
        <w:rFonts w:hint="eastAsia"/>
      </w:rPr>
    </w:lvl>
  </w:abstractNum>
  <w:abstractNum w:abstractNumId="15" w15:restartNumberingAfterBreak="0">
    <w:nsid w:val="73600357"/>
    <w:multiLevelType w:val="multilevel"/>
    <w:tmpl w:val="AFF27756"/>
    <w:lvl w:ilvl="0">
      <w:start w:val="1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1">
      <w:start w:val="6"/>
      <w:numFmt w:val="decimal"/>
      <w:lvlText w:val="%1.%2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00"/>
        </w:tabs>
        <w:ind w:left="600" w:hanging="600"/>
      </w:pPr>
      <w:rPr>
        <w:rFonts w:hint="eastAsia"/>
      </w:rPr>
    </w:lvl>
  </w:abstractNum>
  <w:abstractNum w:abstractNumId="16" w15:restartNumberingAfterBreak="0">
    <w:nsid w:val="740C4CAA"/>
    <w:multiLevelType w:val="singleLevel"/>
    <w:tmpl w:val="D570C022"/>
    <w:lvl w:ilvl="0">
      <w:start w:val="1"/>
      <w:numFmt w:val="decimal"/>
      <w:lvlText w:val="%1."/>
      <w:lvlJc w:val="left"/>
      <w:pPr>
        <w:tabs>
          <w:tab w:val="num" w:pos="453"/>
        </w:tabs>
        <w:ind w:left="453" w:hanging="360"/>
      </w:pPr>
      <w:rPr>
        <w:rFonts w:hint="eastAsia"/>
      </w:rPr>
    </w:lvl>
  </w:abstractNum>
  <w:abstractNum w:abstractNumId="17" w15:restartNumberingAfterBreak="0">
    <w:nsid w:val="7AE44083"/>
    <w:multiLevelType w:val="singleLevel"/>
    <w:tmpl w:val="3C666BC8"/>
    <w:lvl w:ilvl="0">
      <w:start w:val="1"/>
      <w:numFmt w:val="decimal"/>
      <w:lvlText w:val="（%1）"/>
      <w:lvlJc w:val="left"/>
      <w:pPr>
        <w:tabs>
          <w:tab w:val="num" w:pos="945"/>
        </w:tabs>
        <w:ind w:left="945" w:hanging="525"/>
      </w:pPr>
      <w:rPr>
        <w:rFonts w:hint="eastAsia"/>
      </w:rPr>
    </w:lvl>
  </w:abstractNum>
  <w:num w:numId="1">
    <w:abstractNumId w:val="11"/>
  </w:num>
  <w:num w:numId="2">
    <w:abstractNumId w:val="8"/>
  </w:num>
  <w:num w:numId="3">
    <w:abstractNumId w:val="1"/>
  </w:num>
  <w:num w:numId="4">
    <w:abstractNumId w:val="2"/>
  </w:num>
  <w:num w:numId="5">
    <w:abstractNumId w:val="15"/>
  </w:num>
  <w:num w:numId="6">
    <w:abstractNumId w:val="16"/>
  </w:num>
  <w:num w:numId="7">
    <w:abstractNumId w:val="3"/>
  </w:num>
  <w:num w:numId="8">
    <w:abstractNumId w:val="6"/>
  </w:num>
  <w:num w:numId="9">
    <w:abstractNumId w:val="7"/>
  </w:num>
  <w:num w:numId="10">
    <w:abstractNumId w:val="17"/>
  </w:num>
  <w:num w:numId="11">
    <w:abstractNumId w:val="5"/>
  </w:num>
  <w:num w:numId="12">
    <w:abstractNumId w:val="13"/>
  </w:num>
  <w:num w:numId="13">
    <w:abstractNumId w:val="0"/>
  </w:num>
  <w:num w:numId="14">
    <w:abstractNumId w:val="12"/>
  </w:num>
  <w:num w:numId="15">
    <w:abstractNumId w:val="9"/>
  </w:num>
  <w:num w:numId="16">
    <w:abstractNumId w:val="14"/>
  </w:num>
  <w:num w:numId="17">
    <w:abstractNumId w:val="10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2"/>
  <w:drawingGridVerticalSpacing w:val="2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B78"/>
    <w:rsid w:val="00006664"/>
    <w:rsid w:val="00010589"/>
    <w:rsid w:val="00011DF9"/>
    <w:rsid w:val="000144AD"/>
    <w:rsid w:val="00016378"/>
    <w:rsid w:val="00023663"/>
    <w:rsid w:val="00024610"/>
    <w:rsid w:val="00025DBD"/>
    <w:rsid w:val="00027C54"/>
    <w:rsid w:val="000409A7"/>
    <w:rsid w:val="00041EB0"/>
    <w:rsid w:val="00042C58"/>
    <w:rsid w:val="00043A46"/>
    <w:rsid w:val="00046EDA"/>
    <w:rsid w:val="0005230B"/>
    <w:rsid w:val="0005361B"/>
    <w:rsid w:val="00062027"/>
    <w:rsid w:val="00064C37"/>
    <w:rsid w:val="00066602"/>
    <w:rsid w:val="00067972"/>
    <w:rsid w:val="00084A56"/>
    <w:rsid w:val="00090286"/>
    <w:rsid w:val="00090A7C"/>
    <w:rsid w:val="00091BDE"/>
    <w:rsid w:val="00093CB7"/>
    <w:rsid w:val="00095937"/>
    <w:rsid w:val="000A31A6"/>
    <w:rsid w:val="000A492D"/>
    <w:rsid w:val="000A771F"/>
    <w:rsid w:val="000B25F7"/>
    <w:rsid w:val="000B6E65"/>
    <w:rsid w:val="000C1531"/>
    <w:rsid w:val="000C1EC7"/>
    <w:rsid w:val="000C2E41"/>
    <w:rsid w:val="000D286A"/>
    <w:rsid w:val="000D3D75"/>
    <w:rsid w:val="000D412F"/>
    <w:rsid w:val="000E0024"/>
    <w:rsid w:val="000E5BCB"/>
    <w:rsid w:val="000F032E"/>
    <w:rsid w:val="000F0882"/>
    <w:rsid w:val="000F3669"/>
    <w:rsid w:val="000F37C1"/>
    <w:rsid w:val="001027E3"/>
    <w:rsid w:val="00104A2D"/>
    <w:rsid w:val="00106F38"/>
    <w:rsid w:val="0011177F"/>
    <w:rsid w:val="00112FE1"/>
    <w:rsid w:val="00115524"/>
    <w:rsid w:val="00120399"/>
    <w:rsid w:val="00121BF7"/>
    <w:rsid w:val="00125ECC"/>
    <w:rsid w:val="0013232F"/>
    <w:rsid w:val="001346D0"/>
    <w:rsid w:val="00134BB8"/>
    <w:rsid w:val="00137FF5"/>
    <w:rsid w:val="00140F16"/>
    <w:rsid w:val="00141359"/>
    <w:rsid w:val="00143EEA"/>
    <w:rsid w:val="001509F6"/>
    <w:rsid w:val="001574BA"/>
    <w:rsid w:val="00162D78"/>
    <w:rsid w:val="00162D9F"/>
    <w:rsid w:val="0016451E"/>
    <w:rsid w:val="0016526A"/>
    <w:rsid w:val="00167AE3"/>
    <w:rsid w:val="00171902"/>
    <w:rsid w:val="00175E4D"/>
    <w:rsid w:val="001763FD"/>
    <w:rsid w:val="001851F0"/>
    <w:rsid w:val="001858E6"/>
    <w:rsid w:val="001956D5"/>
    <w:rsid w:val="0019666A"/>
    <w:rsid w:val="001A11AF"/>
    <w:rsid w:val="001A39D2"/>
    <w:rsid w:val="001B69E5"/>
    <w:rsid w:val="001B6C81"/>
    <w:rsid w:val="001C0C26"/>
    <w:rsid w:val="001C32BF"/>
    <w:rsid w:val="001C40A0"/>
    <w:rsid w:val="001C4C12"/>
    <w:rsid w:val="001C54E8"/>
    <w:rsid w:val="001C7EC5"/>
    <w:rsid w:val="001D42CD"/>
    <w:rsid w:val="001E05F4"/>
    <w:rsid w:val="001E26CC"/>
    <w:rsid w:val="001E5E83"/>
    <w:rsid w:val="001F53FF"/>
    <w:rsid w:val="00201535"/>
    <w:rsid w:val="00201E9D"/>
    <w:rsid w:val="00201EC9"/>
    <w:rsid w:val="00204501"/>
    <w:rsid w:val="002076D1"/>
    <w:rsid w:val="002205D2"/>
    <w:rsid w:val="00220B02"/>
    <w:rsid w:val="00220EB9"/>
    <w:rsid w:val="00220FD7"/>
    <w:rsid w:val="00220FEA"/>
    <w:rsid w:val="00221EA8"/>
    <w:rsid w:val="00224998"/>
    <w:rsid w:val="00227467"/>
    <w:rsid w:val="002310F9"/>
    <w:rsid w:val="00231474"/>
    <w:rsid w:val="00232B9F"/>
    <w:rsid w:val="00235C12"/>
    <w:rsid w:val="00235E75"/>
    <w:rsid w:val="00240A2C"/>
    <w:rsid w:val="00241746"/>
    <w:rsid w:val="00243AC3"/>
    <w:rsid w:val="00246D4F"/>
    <w:rsid w:val="00252B12"/>
    <w:rsid w:val="0025401F"/>
    <w:rsid w:val="002550AA"/>
    <w:rsid w:val="00255E08"/>
    <w:rsid w:val="00265D16"/>
    <w:rsid w:val="00267EFA"/>
    <w:rsid w:val="002736FA"/>
    <w:rsid w:val="00274661"/>
    <w:rsid w:val="00276BE5"/>
    <w:rsid w:val="00281567"/>
    <w:rsid w:val="00282C4D"/>
    <w:rsid w:val="002945A6"/>
    <w:rsid w:val="002A0392"/>
    <w:rsid w:val="002A1A2F"/>
    <w:rsid w:val="002A28E1"/>
    <w:rsid w:val="002A4C0F"/>
    <w:rsid w:val="002A5916"/>
    <w:rsid w:val="002A5FEF"/>
    <w:rsid w:val="002A7808"/>
    <w:rsid w:val="002A78A0"/>
    <w:rsid w:val="002B0C07"/>
    <w:rsid w:val="002B5024"/>
    <w:rsid w:val="002C16D8"/>
    <w:rsid w:val="002C7514"/>
    <w:rsid w:val="002D0EE0"/>
    <w:rsid w:val="002D3312"/>
    <w:rsid w:val="002D343C"/>
    <w:rsid w:val="002E05CE"/>
    <w:rsid w:val="002E072E"/>
    <w:rsid w:val="002E14F3"/>
    <w:rsid w:val="002E3EA5"/>
    <w:rsid w:val="002E50D6"/>
    <w:rsid w:val="002E522C"/>
    <w:rsid w:val="002F0769"/>
    <w:rsid w:val="002F1894"/>
    <w:rsid w:val="002F4174"/>
    <w:rsid w:val="002F4D88"/>
    <w:rsid w:val="002F5572"/>
    <w:rsid w:val="002F5A78"/>
    <w:rsid w:val="00300408"/>
    <w:rsid w:val="00306A4C"/>
    <w:rsid w:val="0030772A"/>
    <w:rsid w:val="003079A5"/>
    <w:rsid w:val="003106BA"/>
    <w:rsid w:val="00310E3F"/>
    <w:rsid w:val="00311369"/>
    <w:rsid w:val="00311B30"/>
    <w:rsid w:val="00314C15"/>
    <w:rsid w:val="00316431"/>
    <w:rsid w:val="003165D3"/>
    <w:rsid w:val="003169BB"/>
    <w:rsid w:val="00326758"/>
    <w:rsid w:val="003363A4"/>
    <w:rsid w:val="0033763A"/>
    <w:rsid w:val="00344696"/>
    <w:rsid w:val="00345616"/>
    <w:rsid w:val="00360527"/>
    <w:rsid w:val="00362146"/>
    <w:rsid w:val="0036255D"/>
    <w:rsid w:val="003626E0"/>
    <w:rsid w:val="003659B5"/>
    <w:rsid w:val="00365DA4"/>
    <w:rsid w:val="00366604"/>
    <w:rsid w:val="00367468"/>
    <w:rsid w:val="003675E5"/>
    <w:rsid w:val="003677C6"/>
    <w:rsid w:val="00367DE9"/>
    <w:rsid w:val="00373538"/>
    <w:rsid w:val="00375431"/>
    <w:rsid w:val="00375E5B"/>
    <w:rsid w:val="00377757"/>
    <w:rsid w:val="00380C15"/>
    <w:rsid w:val="0038788A"/>
    <w:rsid w:val="0039178B"/>
    <w:rsid w:val="00392A94"/>
    <w:rsid w:val="003A3F96"/>
    <w:rsid w:val="003A4064"/>
    <w:rsid w:val="003B14D5"/>
    <w:rsid w:val="003B3267"/>
    <w:rsid w:val="003B48CF"/>
    <w:rsid w:val="003B51E6"/>
    <w:rsid w:val="003B6320"/>
    <w:rsid w:val="003C39C7"/>
    <w:rsid w:val="003D12A5"/>
    <w:rsid w:val="003D1AE0"/>
    <w:rsid w:val="003D2201"/>
    <w:rsid w:val="003D225C"/>
    <w:rsid w:val="003D2A0B"/>
    <w:rsid w:val="003D37AB"/>
    <w:rsid w:val="003E157A"/>
    <w:rsid w:val="003E3D88"/>
    <w:rsid w:val="003E475B"/>
    <w:rsid w:val="003E4F8E"/>
    <w:rsid w:val="003E52E0"/>
    <w:rsid w:val="003E6724"/>
    <w:rsid w:val="003E7D00"/>
    <w:rsid w:val="003F154E"/>
    <w:rsid w:val="003F1C42"/>
    <w:rsid w:val="003F6364"/>
    <w:rsid w:val="003F7D0E"/>
    <w:rsid w:val="00400A30"/>
    <w:rsid w:val="00401073"/>
    <w:rsid w:val="00401D0B"/>
    <w:rsid w:val="00405ACA"/>
    <w:rsid w:val="00406E4A"/>
    <w:rsid w:val="0041072D"/>
    <w:rsid w:val="004138AF"/>
    <w:rsid w:val="00415C79"/>
    <w:rsid w:val="004201D5"/>
    <w:rsid w:val="00425AD5"/>
    <w:rsid w:val="004267F8"/>
    <w:rsid w:val="00432BE7"/>
    <w:rsid w:val="00432C17"/>
    <w:rsid w:val="00432C51"/>
    <w:rsid w:val="0043367E"/>
    <w:rsid w:val="0044245E"/>
    <w:rsid w:val="0044679F"/>
    <w:rsid w:val="00451A99"/>
    <w:rsid w:val="00454C08"/>
    <w:rsid w:val="00462414"/>
    <w:rsid w:val="00462667"/>
    <w:rsid w:val="00471F9D"/>
    <w:rsid w:val="00472938"/>
    <w:rsid w:val="00474DBF"/>
    <w:rsid w:val="00475275"/>
    <w:rsid w:val="004764F4"/>
    <w:rsid w:val="00476A3E"/>
    <w:rsid w:val="004807AC"/>
    <w:rsid w:val="00480C89"/>
    <w:rsid w:val="00480E3F"/>
    <w:rsid w:val="004846C5"/>
    <w:rsid w:val="00484DB3"/>
    <w:rsid w:val="00494166"/>
    <w:rsid w:val="004A0EDF"/>
    <w:rsid w:val="004A25AE"/>
    <w:rsid w:val="004A3C6C"/>
    <w:rsid w:val="004A65B6"/>
    <w:rsid w:val="004A7726"/>
    <w:rsid w:val="004B4DE3"/>
    <w:rsid w:val="004B5113"/>
    <w:rsid w:val="004B75E1"/>
    <w:rsid w:val="004D2CEF"/>
    <w:rsid w:val="004E43E5"/>
    <w:rsid w:val="004E5159"/>
    <w:rsid w:val="004E7385"/>
    <w:rsid w:val="004E74C7"/>
    <w:rsid w:val="004E7601"/>
    <w:rsid w:val="004F0265"/>
    <w:rsid w:val="004F2D95"/>
    <w:rsid w:val="004F48A7"/>
    <w:rsid w:val="005041EA"/>
    <w:rsid w:val="0051129A"/>
    <w:rsid w:val="00512423"/>
    <w:rsid w:val="00513674"/>
    <w:rsid w:val="005156E5"/>
    <w:rsid w:val="00521E01"/>
    <w:rsid w:val="005238D5"/>
    <w:rsid w:val="005249D9"/>
    <w:rsid w:val="00527946"/>
    <w:rsid w:val="005300F5"/>
    <w:rsid w:val="005315CD"/>
    <w:rsid w:val="00536927"/>
    <w:rsid w:val="00537A28"/>
    <w:rsid w:val="005414C5"/>
    <w:rsid w:val="00542A3C"/>
    <w:rsid w:val="00544709"/>
    <w:rsid w:val="00550CD5"/>
    <w:rsid w:val="005510C7"/>
    <w:rsid w:val="00552289"/>
    <w:rsid w:val="0055365B"/>
    <w:rsid w:val="00553EEC"/>
    <w:rsid w:val="00555DAA"/>
    <w:rsid w:val="00556EC0"/>
    <w:rsid w:val="00563ADB"/>
    <w:rsid w:val="00571013"/>
    <w:rsid w:val="005711BE"/>
    <w:rsid w:val="005713BE"/>
    <w:rsid w:val="00574EB3"/>
    <w:rsid w:val="0057786B"/>
    <w:rsid w:val="00583FEA"/>
    <w:rsid w:val="0058582D"/>
    <w:rsid w:val="00587522"/>
    <w:rsid w:val="00587B93"/>
    <w:rsid w:val="00590209"/>
    <w:rsid w:val="00591C75"/>
    <w:rsid w:val="00596F3F"/>
    <w:rsid w:val="005A35A5"/>
    <w:rsid w:val="005A4AA1"/>
    <w:rsid w:val="005A6239"/>
    <w:rsid w:val="005A6307"/>
    <w:rsid w:val="005B058B"/>
    <w:rsid w:val="005B0E62"/>
    <w:rsid w:val="005B1760"/>
    <w:rsid w:val="005B4EC8"/>
    <w:rsid w:val="005C02B0"/>
    <w:rsid w:val="005C2935"/>
    <w:rsid w:val="005D16BF"/>
    <w:rsid w:val="005D4025"/>
    <w:rsid w:val="005D429C"/>
    <w:rsid w:val="005D4A0B"/>
    <w:rsid w:val="005E0134"/>
    <w:rsid w:val="005E2CA9"/>
    <w:rsid w:val="005F0E5A"/>
    <w:rsid w:val="005F1C34"/>
    <w:rsid w:val="005F28DD"/>
    <w:rsid w:val="005F2D4F"/>
    <w:rsid w:val="005F388C"/>
    <w:rsid w:val="00600CE8"/>
    <w:rsid w:val="0060377E"/>
    <w:rsid w:val="00603EE7"/>
    <w:rsid w:val="00604469"/>
    <w:rsid w:val="00605AAC"/>
    <w:rsid w:val="0060726B"/>
    <w:rsid w:val="00611447"/>
    <w:rsid w:val="006148DE"/>
    <w:rsid w:val="0061563A"/>
    <w:rsid w:val="00615B11"/>
    <w:rsid w:val="006175CB"/>
    <w:rsid w:val="006219E0"/>
    <w:rsid w:val="00630861"/>
    <w:rsid w:val="006359CA"/>
    <w:rsid w:val="00636D88"/>
    <w:rsid w:val="00637986"/>
    <w:rsid w:val="00640EA8"/>
    <w:rsid w:val="00640F02"/>
    <w:rsid w:val="00643D1E"/>
    <w:rsid w:val="0065136D"/>
    <w:rsid w:val="00652F44"/>
    <w:rsid w:val="00655B41"/>
    <w:rsid w:val="00660C7D"/>
    <w:rsid w:val="00663DFD"/>
    <w:rsid w:val="006640D9"/>
    <w:rsid w:val="0066507E"/>
    <w:rsid w:val="006744A0"/>
    <w:rsid w:val="006753DB"/>
    <w:rsid w:val="00677EC2"/>
    <w:rsid w:val="00681E1D"/>
    <w:rsid w:val="0069427A"/>
    <w:rsid w:val="00697850"/>
    <w:rsid w:val="00697D9A"/>
    <w:rsid w:val="006A0EF0"/>
    <w:rsid w:val="006A121A"/>
    <w:rsid w:val="006A2C4F"/>
    <w:rsid w:val="006A3236"/>
    <w:rsid w:val="006A3FE6"/>
    <w:rsid w:val="006A5BF5"/>
    <w:rsid w:val="006A6CA9"/>
    <w:rsid w:val="006C2719"/>
    <w:rsid w:val="006C2F7A"/>
    <w:rsid w:val="006C4A8F"/>
    <w:rsid w:val="006C54A5"/>
    <w:rsid w:val="006C5A96"/>
    <w:rsid w:val="006D5DB4"/>
    <w:rsid w:val="006E16E1"/>
    <w:rsid w:val="006E18CD"/>
    <w:rsid w:val="006E3848"/>
    <w:rsid w:val="006E5CE8"/>
    <w:rsid w:val="006F3AEE"/>
    <w:rsid w:val="006F4327"/>
    <w:rsid w:val="006F447D"/>
    <w:rsid w:val="006F53B9"/>
    <w:rsid w:val="006F6082"/>
    <w:rsid w:val="006F7556"/>
    <w:rsid w:val="00703D86"/>
    <w:rsid w:val="00705C5F"/>
    <w:rsid w:val="0070668C"/>
    <w:rsid w:val="0071108E"/>
    <w:rsid w:val="00711B04"/>
    <w:rsid w:val="0071513C"/>
    <w:rsid w:val="00715F33"/>
    <w:rsid w:val="0072213D"/>
    <w:rsid w:val="00730875"/>
    <w:rsid w:val="007313A2"/>
    <w:rsid w:val="007355A7"/>
    <w:rsid w:val="00742CA8"/>
    <w:rsid w:val="00747C8F"/>
    <w:rsid w:val="007574FE"/>
    <w:rsid w:val="00760DD1"/>
    <w:rsid w:val="00767C45"/>
    <w:rsid w:val="00772384"/>
    <w:rsid w:val="0077306F"/>
    <w:rsid w:val="007812B0"/>
    <w:rsid w:val="00781C8F"/>
    <w:rsid w:val="00785F5A"/>
    <w:rsid w:val="0078784A"/>
    <w:rsid w:val="007A0DDD"/>
    <w:rsid w:val="007A4A4D"/>
    <w:rsid w:val="007A4B4A"/>
    <w:rsid w:val="007B00AB"/>
    <w:rsid w:val="007B226D"/>
    <w:rsid w:val="007B22E8"/>
    <w:rsid w:val="007B656A"/>
    <w:rsid w:val="007C0865"/>
    <w:rsid w:val="007C19F8"/>
    <w:rsid w:val="007D00AB"/>
    <w:rsid w:val="007D0CC1"/>
    <w:rsid w:val="007D53FD"/>
    <w:rsid w:val="007D66F3"/>
    <w:rsid w:val="007E0EA5"/>
    <w:rsid w:val="007E79CD"/>
    <w:rsid w:val="007F24D8"/>
    <w:rsid w:val="00801FC1"/>
    <w:rsid w:val="008046C1"/>
    <w:rsid w:val="00804F35"/>
    <w:rsid w:val="0080536A"/>
    <w:rsid w:val="00807AA6"/>
    <w:rsid w:val="008132B3"/>
    <w:rsid w:val="00813C42"/>
    <w:rsid w:val="008217FC"/>
    <w:rsid w:val="008271C7"/>
    <w:rsid w:val="00827A04"/>
    <w:rsid w:val="00827FE3"/>
    <w:rsid w:val="00830601"/>
    <w:rsid w:val="00831966"/>
    <w:rsid w:val="00834BE2"/>
    <w:rsid w:val="0084387B"/>
    <w:rsid w:val="00855980"/>
    <w:rsid w:val="0086055C"/>
    <w:rsid w:val="00861B78"/>
    <w:rsid w:val="00867EBF"/>
    <w:rsid w:val="00870EC6"/>
    <w:rsid w:val="008722DC"/>
    <w:rsid w:val="00874F3F"/>
    <w:rsid w:val="00876BF3"/>
    <w:rsid w:val="00877FC9"/>
    <w:rsid w:val="0088196F"/>
    <w:rsid w:val="008830BE"/>
    <w:rsid w:val="00886618"/>
    <w:rsid w:val="0089196E"/>
    <w:rsid w:val="0089614C"/>
    <w:rsid w:val="008968D6"/>
    <w:rsid w:val="008A1844"/>
    <w:rsid w:val="008A61C0"/>
    <w:rsid w:val="008B2630"/>
    <w:rsid w:val="008B33D5"/>
    <w:rsid w:val="008B65AF"/>
    <w:rsid w:val="008C358E"/>
    <w:rsid w:val="008C615E"/>
    <w:rsid w:val="008C6C90"/>
    <w:rsid w:val="008D4195"/>
    <w:rsid w:val="008D45F7"/>
    <w:rsid w:val="008E045F"/>
    <w:rsid w:val="008E5AB1"/>
    <w:rsid w:val="008E788C"/>
    <w:rsid w:val="008F6ECF"/>
    <w:rsid w:val="00902233"/>
    <w:rsid w:val="00904AC0"/>
    <w:rsid w:val="00910D55"/>
    <w:rsid w:val="00911F6B"/>
    <w:rsid w:val="00912ACE"/>
    <w:rsid w:val="0091347B"/>
    <w:rsid w:val="009216A3"/>
    <w:rsid w:val="00923541"/>
    <w:rsid w:val="00923D18"/>
    <w:rsid w:val="00931701"/>
    <w:rsid w:val="009329C4"/>
    <w:rsid w:val="00932A8B"/>
    <w:rsid w:val="00934151"/>
    <w:rsid w:val="00935848"/>
    <w:rsid w:val="00935A33"/>
    <w:rsid w:val="00953549"/>
    <w:rsid w:val="00966ADF"/>
    <w:rsid w:val="00973E00"/>
    <w:rsid w:val="00980FAE"/>
    <w:rsid w:val="00983A74"/>
    <w:rsid w:val="0098650F"/>
    <w:rsid w:val="009932A0"/>
    <w:rsid w:val="009951E1"/>
    <w:rsid w:val="00995F17"/>
    <w:rsid w:val="009A1517"/>
    <w:rsid w:val="009A2195"/>
    <w:rsid w:val="009A7086"/>
    <w:rsid w:val="009B4CE8"/>
    <w:rsid w:val="009B5E0A"/>
    <w:rsid w:val="009C0570"/>
    <w:rsid w:val="009C2B42"/>
    <w:rsid w:val="009C2B82"/>
    <w:rsid w:val="009C3562"/>
    <w:rsid w:val="009D2163"/>
    <w:rsid w:val="009D346B"/>
    <w:rsid w:val="009D46CE"/>
    <w:rsid w:val="009E2F72"/>
    <w:rsid w:val="009E3545"/>
    <w:rsid w:val="009E56AD"/>
    <w:rsid w:val="009F1DC6"/>
    <w:rsid w:val="009F2EB8"/>
    <w:rsid w:val="009F65CD"/>
    <w:rsid w:val="00A00F09"/>
    <w:rsid w:val="00A01ABA"/>
    <w:rsid w:val="00A05ACF"/>
    <w:rsid w:val="00A10288"/>
    <w:rsid w:val="00A119F4"/>
    <w:rsid w:val="00A12E0F"/>
    <w:rsid w:val="00A12EC7"/>
    <w:rsid w:val="00A15CFD"/>
    <w:rsid w:val="00A20A23"/>
    <w:rsid w:val="00A21288"/>
    <w:rsid w:val="00A21499"/>
    <w:rsid w:val="00A21EAF"/>
    <w:rsid w:val="00A2266E"/>
    <w:rsid w:val="00A22B0F"/>
    <w:rsid w:val="00A22C20"/>
    <w:rsid w:val="00A31018"/>
    <w:rsid w:val="00A32CCC"/>
    <w:rsid w:val="00A3304A"/>
    <w:rsid w:val="00A34398"/>
    <w:rsid w:val="00A372EB"/>
    <w:rsid w:val="00A46318"/>
    <w:rsid w:val="00A47A17"/>
    <w:rsid w:val="00A52B5B"/>
    <w:rsid w:val="00A5631D"/>
    <w:rsid w:val="00A570B4"/>
    <w:rsid w:val="00A576D6"/>
    <w:rsid w:val="00A61C7E"/>
    <w:rsid w:val="00A635D6"/>
    <w:rsid w:val="00A63681"/>
    <w:rsid w:val="00A63B92"/>
    <w:rsid w:val="00A66300"/>
    <w:rsid w:val="00A66BE4"/>
    <w:rsid w:val="00A71914"/>
    <w:rsid w:val="00A817ED"/>
    <w:rsid w:val="00A8304B"/>
    <w:rsid w:val="00A85AC1"/>
    <w:rsid w:val="00A85CD5"/>
    <w:rsid w:val="00A9412A"/>
    <w:rsid w:val="00A94D9D"/>
    <w:rsid w:val="00A9638A"/>
    <w:rsid w:val="00AA21A1"/>
    <w:rsid w:val="00AB09BB"/>
    <w:rsid w:val="00AB3286"/>
    <w:rsid w:val="00AB4D67"/>
    <w:rsid w:val="00AB554B"/>
    <w:rsid w:val="00AB63E6"/>
    <w:rsid w:val="00AB6621"/>
    <w:rsid w:val="00AB692E"/>
    <w:rsid w:val="00AC0B29"/>
    <w:rsid w:val="00AC3856"/>
    <w:rsid w:val="00AC40CD"/>
    <w:rsid w:val="00AC4A95"/>
    <w:rsid w:val="00AC4BED"/>
    <w:rsid w:val="00AC4F9D"/>
    <w:rsid w:val="00AC5660"/>
    <w:rsid w:val="00AD176D"/>
    <w:rsid w:val="00AD5958"/>
    <w:rsid w:val="00AD6BF9"/>
    <w:rsid w:val="00AD79BE"/>
    <w:rsid w:val="00AE35CB"/>
    <w:rsid w:val="00AE3706"/>
    <w:rsid w:val="00AF021F"/>
    <w:rsid w:val="00AF0E61"/>
    <w:rsid w:val="00AF37C3"/>
    <w:rsid w:val="00B02BFE"/>
    <w:rsid w:val="00B03B9E"/>
    <w:rsid w:val="00B062C5"/>
    <w:rsid w:val="00B07BC0"/>
    <w:rsid w:val="00B1052B"/>
    <w:rsid w:val="00B1642C"/>
    <w:rsid w:val="00B226BA"/>
    <w:rsid w:val="00B228A6"/>
    <w:rsid w:val="00B26040"/>
    <w:rsid w:val="00B2795F"/>
    <w:rsid w:val="00B30E8B"/>
    <w:rsid w:val="00B32DEA"/>
    <w:rsid w:val="00B360CA"/>
    <w:rsid w:val="00B364BA"/>
    <w:rsid w:val="00B36930"/>
    <w:rsid w:val="00B36BA1"/>
    <w:rsid w:val="00B42611"/>
    <w:rsid w:val="00B45115"/>
    <w:rsid w:val="00B47002"/>
    <w:rsid w:val="00B4765D"/>
    <w:rsid w:val="00B47BD0"/>
    <w:rsid w:val="00B513B0"/>
    <w:rsid w:val="00B5323C"/>
    <w:rsid w:val="00B542FC"/>
    <w:rsid w:val="00B554EE"/>
    <w:rsid w:val="00B600BD"/>
    <w:rsid w:val="00B61AF3"/>
    <w:rsid w:val="00B63D52"/>
    <w:rsid w:val="00B71583"/>
    <w:rsid w:val="00B71F42"/>
    <w:rsid w:val="00B721FC"/>
    <w:rsid w:val="00B74FD7"/>
    <w:rsid w:val="00B76A32"/>
    <w:rsid w:val="00B77BCE"/>
    <w:rsid w:val="00B813BF"/>
    <w:rsid w:val="00B81D0C"/>
    <w:rsid w:val="00B82E1F"/>
    <w:rsid w:val="00B8686C"/>
    <w:rsid w:val="00B874ED"/>
    <w:rsid w:val="00B87927"/>
    <w:rsid w:val="00B939B3"/>
    <w:rsid w:val="00B93D25"/>
    <w:rsid w:val="00B94DC7"/>
    <w:rsid w:val="00B95581"/>
    <w:rsid w:val="00B969A0"/>
    <w:rsid w:val="00BA09F3"/>
    <w:rsid w:val="00BA190C"/>
    <w:rsid w:val="00BA1C98"/>
    <w:rsid w:val="00BA486B"/>
    <w:rsid w:val="00BB2C5A"/>
    <w:rsid w:val="00BB4CFD"/>
    <w:rsid w:val="00BC0258"/>
    <w:rsid w:val="00BC76EC"/>
    <w:rsid w:val="00BC7FF3"/>
    <w:rsid w:val="00BD1C84"/>
    <w:rsid w:val="00BD261E"/>
    <w:rsid w:val="00BD3F1C"/>
    <w:rsid w:val="00BD4009"/>
    <w:rsid w:val="00BD4A71"/>
    <w:rsid w:val="00BD7557"/>
    <w:rsid w:val="00BD7641"/>
    <w:rsid w:val="00BE1152"/>
    <w:rsid w:val="00BE1BFB"/>
    <w:rsid w:val="00C00C9A"/>
    <w:rsid w:val="00C0244A"/>
    <w:rsid w:val="00C053A2"/>
    <w:rsid w:val="00C062AE"/>
    <w:rsid w:val="00C075D7"/>
    <w:rsid w:val="00C119C6"/>
    <w:rsid w:val="00C140FF"/>
    <w:rsid w:val="00C23378"/>
    <w:rsid w:val="00C25751"/>
    <w:rsid w:val="00C273A4"/>
    <w:rsid w:val="00C3092A"/>
    <w:rsid w:val="00C30E2F"/>
    <w:rsid w:val="00C33F12"/>
    <w:rsid w:val="00C379D9"/>
    <w:rsid w:val="00C41368"/>
    <w:rsid w:val="00C45FFC"/>
    <w:rsid w:val="00C5037B"/>
    <w:rsid w:val="00C5258D"/>
    <w:rsid w:val="00C548A8"/>
    <w:rsid w:val="00C54AB3"/>
    <w:rsid w:val="00C608B0"/>
    <w:rsid w:val="00C630FD"/>
    <w:rsid w:val="00C63D9F"/>
    <w:rsid w:val="00C64B58"/>
    <w:rsid w:val="00C66959"/>
    <w:rsid w:val="00C66F94"/>
    <w:rsid w:val="00C704BE"/>
    <w:rsid w:val="00C769CF"/>
    <w:rsid w:val="00C76BE1"/>
    <w:rsid w:val="00C77963"/>
    <w:rsid w:val="00C77E34"/>
    <w:rsid w:val="00C805D2"/>
    <w:rsid w:val="00C82A25"/>
    <w:rsid w:val="00C82BA9"/>
    <w:rsid w:val="00C84133"/>
    <w:rsid w:val="00C84928"/>
    <w:rsid w:val="00C92AE8"/>
    <w:rsid w:val="00C9346E"/>
    <w:rsid w:val="00C95924"/>
    <w:rsid w:val="00CA00F3"/>
    <w:rsid w:val="00CA1493"/>
    <w:rsid w:val="00CA1D78"/>
    <w:rsid w:val="00CA59DC"/>
    <w:rsid w:val="00CA6299"/>
    <w:rsid w:val="00CB45B5"/>
    <w:rsid w:val="00CB617A"/>
    <w:rsid w:val="00CB7F98"/>
    <w:rsid w:val="00CC0B22"/>
    <w:rsid w:val="00CC5235"/>
    <w:rsid w:val="00CC6A4D"/>
    <w:rsid w:val="00CD7072"/>
    <w:rsid w:val="00CE2CBC"/>
    <w:rsid w:val="00CE4845"/>
    <w:rsid w:val="00CE645F"/>
    <w:rsid w:val="00CF197B"/>
    <w:rsid w:val="00CF2E9B"/>
    <w:rsid w:val="00CF508A"/>
    <w:rsid w:val="00D02BEB"/>
    <w:rsid w:val="00D048BA"/>
    <w:rsid w:val="00D05A08"/>
    <w:rsid w:val="00D07BBE"/>
    <w:rsid w:val="00D11048"/>
    <w:rsid w:val="00D12A0E"/>
    <w:rsid w:val="00D14FC0"/>
    <w:rsid w:val="00D20A4D"/>
    <w:rsid w:val="00D21651"/>
    <w:rsid w:val="00D2415B"/>
    <w:rsid w:val="00D26B09"/>
    <w:rsid w:val="00D30103"/>
    <w:rsid w:val="00D34A6D"/>
    <w:rsid w:val="00D359CE"/>
    <w:rsid w:val="00D35CDC"/>
    <w:rsid w:val="00D408EE"/>
    <w:rsid w:val="00D4377E"/>
    <w:rsid w:val="00D455E1"/>
    <w:rsid w:val="00D475FC"/>
    <w:rsid w:val="00D52046"/>
    <w:rsid w:val="00D537DF"/>
    <w:rsid w:val="00D54507"/>
    <w:rsid w:val="00D6082E"/>
    <w:rsid w:val="00D63A8F"/>
    <w:rsid w:val="00D64ECB"/>
    <w:rsid w:val="00D656F0"/>
    <w:rsid w:val="00D676C3"/>
    <w:rsid w:val="00D70C05"/>
    <w:rsid w:val="00D7242A"/>
    <w:rsid w:val="00D80B65"/>
    <w:rsid w:val="00D82AE6"/>
    <w:rsid w:val="00D8707A"/>
    <w:rsid w:val="00D90973"/>
    <w:rsid w:val="00D94416"/>
    <w:rsid w:val="00D95A88"/>
    <w:rsid w:val="00DA03AA"/>
    <w:rsid w:val="00DA0C59"/>
    <w:rsid w:val="00DA15F6"/>
    <w:rsid w:val="00DA3AC8"/>
    <w:rsid w:val="00DA56D1"/>
    <w:rsid w:val="00DA66DB"/>
    <w:rsid w:val="00DB21C2"/>
    <w:rsid w:val="00DB21DE"/>
    <w:rsid w:val="00DB3B88"/>
    <w:rsid w:val="00DB713E"/>
    <w:rsid w:val="00DC1A44"/>
    <w:rsid w:val="00DC301F"/>
    <w:rsid w:val="00DC3520"/>
    <w:rsid w:val="00DD64E3"/>
    <w:rsid w:val="00DE1C6A"/>
    <w:rsid w:val="00DE59E7"/>
    <w:rsid w:val="00DE7899"/>
    <w:rsid w:val="00DF0D1F"/>
    <w:rsid w:val="00DF28E5"/>
    <w:rsid w:val="00DF7FC9"/>
    <w:rsid w:val="00E018D9"/>
    <w:rsid w:val="00E03D90"/>
    <w:rsid w:val="00E1172C"/>
    <w:rsid w:val="00E17747"/>
    <w:rsid w:val="00E177F4"/>
    <w:rsid w:val="00E23C9B"/>
    <w:rsid w:val="00E24D57"/>
    <w:rsid w:val="00E25221"/>
    <w:rsid w:val="00E36173"/>
    <w:rsid w:val="00E40DC0"/>
    <w:rsid w:val="00E41FC5"/>
    <w:rsid w:val="00E43A41"/>
    <w:rsid w:val="00E44F28"/>
    <w:rsid w:val="00E45867"/>
    <w:rsid w:val="00E46B1B"/>
    <w:rsid w:val="00E47302"/>
    <w:rsid w:val="00E514D2"/>
    <w:rsid w:val="00E515EA"/>
    <w:rsid w:val="00E51E3A"/>
    <w:rsid w:val="00E51E56"/>
    <w:rsid w:val="00E52194"/>
    <w:rsid w:val="00E56B7A"/>
    <w:rsid w:val="00E57509"/>
    <w:rsid w:val="00E60D51"/>
    <w:rsid w:val="00E62417"/>
    <w:rsid w:val="00E63BC4"/>
    <w:rsid w:val="00E65242"/>
    <w:rsid w:val="00E6622A"/>
    <w:rsid w:val="00E67321"/>
    <w:rsid w:val="00E725E9"/>
    <w:rsid w:val="00E73290"/>
    <w:rsid w:val="00E75957"/>
    <w:rsid w:val="00E76336"/>
    <w:rsid w:val="00E826CD"/>
    <w:rsid w:val="00E82770"/>
    <w:rsid w:val="00E8404A"/>
    <w:rsid w:val="00E8610F"/>
    <w:rsid w:val="00E86EB6"/>
    <w:rsid w:val="00E9141F"/>
    <w:rsid w:val="00E92BF1"/>
    <w:rsid w:val="00EA0225"/>
    <w:rsid w:val="00EA0A83"/>
    <w:rsid w:val="00EA4ED9"/>
    <w:rsid w:val="00EA74EE"/>
    <w:rsid w:val="00EB05F2"/>
    <w:rsid w:val="00EB2BC0"/>
    <w:rsid w:val="00EB4077"/>
    <w:rsid w:val="00EB540D"/>
    <w:rsid w:val="00EB6047"/>
    <w:rsid w:val="00EB7929"/>
    <w:rsid w:val="00EC560E"/>
    <w:rsid w:val="00EC62A0"/>
    <w:rsid w:val="00EC6C19"/>
    <w:rsid w:val="00ED092F"/>
    <w:rsid w:val="00ED09F5"/>
    <w:rsid w:val="00ED49DD"/>
    <w:rsid w:val="00EE09C6"/>
    <w:rsid w:val="00EE562B"/>
    <w:rsid w:val="00EE62C9"/>
    <w:rsid w:val="00EF11C8"/>
    <w:rsid w:val="00EF190C"/>
    <w:rsid w:val="00EF67B4"/>
    <w:rsid w:val="00EF783F"/>
    <w:rsid w:val="00F00D8C"/>
    <w:rsid w:val="00F0170A"/>
    <w:rsid w:val="00F02441"/>
    <w:rsid w:val="00F02574"/>
    <w:rsid w:val="00F025EC"/>
    <w:rsid w:val="00F033C6"/>
    <w:rsid w:val="00F06576"/>
    <w:rsid w:val="00F07106"/>
    <w:rsid w:val="00F119FA"/>
    <w:rsid w:val="00F1630A"/>
    <w:rsid w:val="00F2234B"/>
    <w:rsid w:val="00F224A1"/>
    <w:rsid w:val="00F24BE6"/>
    <w:rsid w:val="00F24EFE"/>
    <w:rsid w:val="00F264A5"/>
    <w:rsid w:val="00F26B03"/>
    <w:rsid w:val="00F33F89"/>
    <w:rsid w:val="00F34085"/>
    <w:rsid w:val="00F343AC"/>
    <w:rsid w:val="00F37915"/>
    <w:rsid w:val="00F41CCD"/>
    <w:rsid w:val="00F44326"/>
    <w:rsid w:val="00F443F3"/>
    <w:rsid w:val="00F45FF6"/>
    <w:rsid w:val="00F46F4A"/>
    <w:rsid w:val="00F52C5D"/>
    <w:rsid w:val="00F55721"/>
    <w:rsid w:val="00F56683"/>
    <w:rsid w:val="00F61D11"/>
    <w:rsid w:val="00F622E2"/>
    <w:rsid w:val="00F652A6"/>
    <w:rsid w:val="00F66D5C"/>
    <w:rsid w:val="00F719D6"/>
    <w:rsid w:val="00F73482"/>
    <w:rsid w:val="00F74D16"/>
    <w:rsid w:val="00F75483"/>
    <w:rsid w:val="00F76C4A"/>
    <w:rsid w:val="00F76D92"/>
    <w:rsid w:val="00F82ECC"/>
    <w:rsid w:val="00F84418"/>
    <w:rsid w:val="00F87109"/>
    <w:rsid w:val="00F9603B"/>
    <w:rsid w:val="00FA16DC"/>
    <w:rsid w:val="00FA21FD"/>
    <w:rsid w:val="00FA5528"/>
    <w:rsid w:val="00FA59A0"/>
    <w:rsid w:val="00FA5E7B"/>
    <w:rsid w:val="00FA7403"/>
    <w:rsid w:val="00FB1014"/>
    <w:rsid w:val="00FB4212"/>
    <w:rsid w:val="00FB6DA6"/>
    <w:rsid w:val="00FB7490"/>
    <w:rsid w:val="00FC19CA"/>
    <w:rsid w:val="00FC2BB8"/>
    <w:rsid w:val="00FC6718"/>
    <w:rsid w:val="00FD6C6C"/>
    <w:rsid w:val="00FE2BDB"/>
    <w:rsid w:val="00FE3CBC"/>
    <w:rsid w:val="00FE61C7"/>
    <w:rsid w:val="00FF0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4D3C1B-152B-4EBD-8868-518574352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autoRedefine/>
    <w:qFormat/>
    <w:rsid w:val="00E62417"/>
    <w:pPr>
      <w:adjustRightInd w:val="0"/>
      <w:snapToGrid w:val="0"/>
      <w:spacing w:before="400" w:after="200" w:line="800" w:lineRule="exact"/>
      <w:jc w:val="center"/>
      <w:outlineLvl w:val="0"/>
    </w:pPr>
    <w:rPr>
      <w:rFonts w:ascii="黑体" w:eastAsia="黑体"/>
      <w:b/>
      <w:noProof/>
      <w:kern w:val="44"/>
      <w:sz w:val="36"/>
      <w:szCs w:val="36"/>
    </w:rPr>
  </w:style>
  <w:style w:type="paragraph" w:styleId="2">
    <w:name w:val="heading 2"/>
    <w:basedOn w:val="a"/>
    <w:next w:val="a"/>
    <w:autoRedefine/>
    <w:qFormat/>
    <w:rsid w:val="005B058B"/>
    <w:pPr>
      <w:adjustRightInd w:val="0"/>
      <w:snapToGrid w:val="0"/>
      <w:spacing w:beforeLines="100" w:before="240" w:afterLines="100" w:after="240" w:line="380" w:lineRule="exact"/>
      <w:outlineLvl w:val="1"/>
    </w:pPr>
    <w:rPr>
      <w:rFonts w:ascii="黑体" w:eastAsia="黑体"/>
      <w:kern w:val="0"/>
      <w:sz w:val="30"/>
      <w:szCs w:val="30"/>
    </w:rPr>
  </w:style>
  <w:style w:type="paragraph" w:styleId="3">
    <w:name w:val="heading 3"/>
    <w:basedOn w:val="a"/>
    <w:next w:val="a"/>
    <w:autoRedefine/>
    <w:qFormat/>
    <w:rsid w:val="00B721FC"/>
    <w:pPr>
      <w:keepNext/>
      <w:keepLines/>
      <w:adjustRightInd w:val="0"/>
      <w:snapToGrid w:val="0"/>
      <w:spacing w:beforeLines="100" w:before="240" w:afterLines="100" w:after="240" w:line="380" w:lineRule="exact"/>
      <w:ind w:firstLineChars="200" w:firstLine="560"/>
      <w:outlineLvl w:val="2"/>
    </w:pPr>
    <w:rPr>
      <w:rFonts w:eastAsia="黑体"/>
      <w:kern w:val="0"/>
      <w:sz w:val="28"/>
      <w:szCs w:val="28"/>
      <w:lang w:val="zh-CN"/>
    </w:rPr>
  </w:style>
  <w:style w:type="paragraph" w:styleId="4">
    <w:name w:val="heading 4"/>
    <w:basedOn w:val="a"/>
    <w:next w:val="a"/>
    <w:qFormat/>
    <w:pPr>
      <w:keepNext/>
      <w:wordWrap w:val="0"/>
      <w:jc w:val="right"/>
      <w:outlineLvl w:val="3"/>
    </w:pPr>
    <w:rPr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CharCharChar">
    <w:name w:val="Char Char Char Char"/>
    <w:basedOn w:val="a"/>
    <w:rsid w:val="002A5916"/>
    <w:rPr>
      <w:rFonts w:ascii="Tahoma" w:hAnsi="Tahoma"/>
      <w:szCs w:val="20"/>
    </w:rPr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</w:style>
  <w:style w:type="paragraph" w:styleId="10">
    <w:name w:val="toc 1"/>
    <w:basedOn w:val="a"/>
    <w:next w:val="a"/>
    <w:autoRedefine/>
    <w:semiHidden/>
    <w:pPr>
      <w:spacing w:before="120" w:after="120"/>
      <w:jc w:val="left"/>
    </w:pPr>
    <w:rPr>
      <w:b/>
      <w:bCs/>
      <w:caps/>
    </w:rPr>
  </w:style>
  <w:style w:type="paragraph" w:styleId="20">
    <w:name w:val="toc 2"/>
    <w:basedOn w:val="a"/>
    <w:next w:val="a"/>
    <w:autoRedefine/>
    <w:semiHidden/>
    <w:pPr>
      <w:ind w:left="240"/>
      <w:jc w:val="left"/>
    </w:pPr>
    <w:rPr>
      <w:smallCaps/>
    </w:rPr>
  </w:style>
  <w:style w:type="paragraph" w:styleId="30">
    <w:name w:val="toc 3"/>
    <w:basedOn w:val="a"/>
    <w:next w:val="a"/>
    <w:autoRedefine/>
    <w:semiHidden/>
    <w:pPr>
      <w:ind w:left="480"/>
      <w:jc w:val="left"/>
    </w:pPr>
    <w:rPr>
      <w:i/>
      <w:iCs/>
    </w:rPr>
  </w:style>
  <w:style w:type="paragraph" w:styleId="40">
    <w:name w:val="toc 4"/>
    <w:basedOn w:val="a"/>
    <w:next w:val="a"/>
    <w:autoRedefine/>
    <w:semiHidden/>
    <w:pPr>
      <w:ind w:left="720"/>
      <w:jc w:val="left"/>
    </w:pPr>
    <w:rPr>
      <w:szCs w:val="21"/>
    </w:rPr>
  </w:style>
  <w:style w:type="paragraph" w:styleId="5">
    <w:name w:val="toc 5"/>
    <w:basedOn w:val="a"/>
    <w:next w:val="a"/>
    <w:autoRedefine/>
    <w:semiHidden/>
    <w:pPr>
      <w:ind w:left="960"/>
      <w:jc w:val="left"/>
    </w:pPr>
    <w:rPr>
      <w:szCs w:val="21"/>
    </w:rPr>
  </w:style>
  <w:style w:type="paragraph" w:styleId="6">
    <w:name w:val="toc 6"/>
    <w:basedOn w:val="a"/>
    <w:next w:val="a"/>
    <w:autoRedefine/>
    <w:semiHidden/>
    <w:pPr>
      <w:ind w:left="1200"/>
      <w:jc w:val="left"/>
    </w:pPr>
    <w:rPr>
      <w:szCs w:val="21"/>
    </w:rPr>
  </w:style>
  <w:style w:type="paragraph" w:styleId="7">
    <w:name w:val="toc 7"/>
    <w:basedOn w:val="a"/>
    <w:next w:val="a"/>
    <w:autoRedefine/>
    <w:semiHidden/>
    <w:pPr>
      <w:ind w:left="1440"/>
      <w:jc w:val="left"/>
    </w:pPr>
    <w:rPr>
      <w:szCs w:val="21"/>
    </w:rPr>
  </w:style>
  <w:style w:type="paragraph" w:styleId="8">
    <w:name w:val="toc 8"/>
    <w:basedOn w:val="a"/>
    <w:next w:val="a"/>
    <w:autoRedefine/>
    <w:semiHidden/>
    <w:pPr>
      <w:ind w:left="1680"/>
      <w:jc w:val="left"/>
    </w:pPr>
    <w:rPr>
      <w:szCs w:val="21"/>
    </w:rPr>
  </w:style>
  <w:style w:type="paragraph" w:styleId="9">
    <w:name w:val="toc 9"/>
    <w:basedOn w:val="a"/>
    <w:next w:val="a"/>
    <w:autoRedefine/>
    <w:semiHidden/>
    <w:pPr>
      <w:ind w:left="1920"/>
      <w:jc w:val="left"/>
    </w:pPr>
    <w:rPr>
      <w:szCs w:val="21"/>
    </w:rPr>
  </w:style>
  <w:style w:type="character" w:styleId="a6">
    <w:name w:val="Hyperlink"/>
    <w:rPr>
      <w:color w:val="0000FF"/>
      <w:u w:val="single"/>
    </w:rPr>
  </w:style>
  <w:style w:type="paragraph" w:styleId="a7">
    <w:name w:val="Balloon Text"/>
    <w:basedOn w:val="a"/>
    <w:semiHidden/>
    <w:rsid w:val="002E14F3"/>
    <w:rPr>
      <w:sz w:val="18"/>
      <w:szCs w:val="18"/>
    </w:rPr>
  </w:style>
  <w:style w:type="paragraph" w:styleId="a8">
    <w:name w:val="Plain Text"/>
    <w:basedOn w:val="a"/>
    <w:rsid w:val="00141359"/>
    <w:rPr>
      <w:rFonts w:ascii="宋体" w:hAnsi="Courier New"/>
      <w:sz w:val="21"/>
      <w:szCs w:val="20"/>
    </w:rPr>
  </w:style>
  <w:style w:type="paragraph" w:styleId="a9">
    <w:name w:val="Date"/>
    <w:basedOn w:val="a"/>
    <w:next w:val="a"/>
    <w:rsid w:val="00141359"/>
    <w:rPr>
      <w:rFonts w:eastAsia="黑体"/>
      <w:noProof/>
      <w:szCs w:val="20"/>
    </w:rPr>
  </w:style>
  <w:style w:type="paragraph" w:styleId="aa">
    <w:name w:val="Body Text"/>
    <w:basedOn w:val="a"/>
    <w:rsid w:val="0060726B"/>
    <w:pPr>
      <w:spacing w:after="120"/>
    </w:pPr>
  </w:style>
  <w:style w:type="paragraph" w:styleId="ab">
    <w:name w:val="Body Text First Indent"/>
    <w:aliases w:val="正文首行缩进 Char Char Char Char,正文首行缩进 Char Char Char Char Char Char Char Char Char Char Char Char Char Char Char Char Char Char Char"/>
    <w:basedOn w:val="a"/>
    <w:rsid w:val="0060726B"/>
    <w:pPr>
      <w:ind w:firstLineChars="200" w:firstLine="498"/>
    </w:pPr>
    <w:rPr>
      <w:szCs w:val="20"/>
    </w:rPr>
  </w:style>
  <w:style w:type="paragraph" w:styleId="ac">
    <w:name w:val="Body Text Indent"/>
    <w:basedOn w:val="a"/>
    <w:rsid w:val="0060726B"/>
    <w:pPr>
      <w:spacing w:after="120"/>
      <w:ind w:leftChars="200" w:left="420"/>
    </w:pPr>
  </w:style>
  <w:style w:type="paragraph" w:styleId="ad">
    <w:name w:val="Normal Indent"/>
    <w:basedOn w:val="a"/>
    <w:rsid w:val="0060726B"/>
    <w:pPr>
      <w:ind w:firstLine="499"/>
    </w:pPr>
    <w:rPr>
      <w:szCs w:val="20"/>
    </w:rPr>
  </w:style>
  <w:style w:type="paragraph" w:styleId="ae">
    <w:name w:val="Title"/>
    <w:aliases w:val="章标题(无序号)"/>
    <w:next w:val="ab"/>
    <w:qFormat/>
    <w:rsid w:val="0060726B"/>
    <w:pPr>
      <w:keepLines/>
      <w:pageBreakBefore/>
      <w:widowControl w:val="0"/>
      <w:spacing w:before="240" w:after="120"/>
      <w:jc w:val="center"/>
      <w:outlineLvl w:val="0"/>
    </w:pPr>
    <w:rPr>
      <w:rFonts w:eastAsia="黑体"/>
      <w:b/>
      <w:kern w:val="2"/>
      <w:sz w:val="36"/>
    </w:rPr>
  </w:style>
  <w:style w:type="paragraph" w:customStyle="1" w:styleId="31">
    <w:name w:val="样式3"/>
    <w:basedOn w:val="a"/>
    <w:rsid w:val="0060726B"/>
    <w:pPr>
      <w:snapToGrid w:val="0"/>
      <w:spacing w:line="360" w:lineRule="auto"/>
      <w:jc w:val="center"/>
    </w:pPr>
    <w:rPr>
      <w:rFonts w:eastAsia="黑体"/>
      <w:sz w:val="36"/>
      <w:szCs w:val="36"/>
    </w:rPr>
  </w:style>
  <w:style w:type="paragraph" w:customStyle="1" w:styleId="af">
    <w:name w:val="章标题(不加入目录内)"/>
    <w:basedOn w:val="ae"/>
    <w:rsid w:val="00F622E2"/>
    <w:pPr>
      <w:jc w:val="both"/>
      <w:outlineLvl w:val="9"/>
    </w:pPr>
  </w:style>
  <w:style w:type="paragraph" w:customStyle="1" w:styleId="Default">
    <w:name w:val="Default"/>
    <w:rsid w:val="008C615E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f0">
    <w:name w:val="caption"/>
    <w:basedOn w:val="Default"/>
    <w:next w:val="Default"/>
    <w:qFormat/>
    <w:rsid w:val="008C615E"/>
    <w:pPr>
      <w:spacing w:before="152" w:after="160"/>
    </w:pPr>
    <w:rPr>
      <w:rFonts w:ascii="宋体"/>
      <w:color w:val="auto"/>
    </w:rPr>
  </w:style>
  <w:style w:type="paragraph" w:customStyle="1" w:styleId="11">
    <w:name w:val="正文+1"/>
    <w:basedOn w:val="Default"/>
    <w:next w:val="Default"/>
    <w:rsid w:val="008C615E"/>
    <w:rPr>
      <w:rFonts w:ascii="宋体"/>
      <w:color w:val="auto"/>
    </w:rPr>
  </w:style>
  <w:style w:type="paragraph" w:customStyle="1" w:styleId="12">
    <w:name w:val="正文文本+1"/>
    <w:basedOn w:val="Default"/>
    <w:next w:val="Default"/>
    <w:rsid w:val="008C615E"/>
    <w:rPr>
      <w:rFonts w:ascii="宋体"/>
      <w:color w:val="auto"/>
    </w:rPr>
  </w:style>
  <w:style w:type="paragraph" w:customStyle="1" w:styleId="af1">
    <w:name w:val="图表名"/>
    <w:basedOn w:val="Default"/>
    <w:next w:val="Default"/>
    <w:rsid w:val="008C615E"/>
    <w:pPr>
      <w:spacing w:before="120" w:after="156"/>
    </w:pPr>
    <w:rPr>
      <w:rFonts w:ascii="宋体"/>
      <w:color w:val="auto"/>
    </w:rPr>
  </w:style>
  <w:style w:type="character" w:styleId="af2">
    <w:name w:val="Strong"/>
    <w:qFormat/>
    <w:rsid w:val="00F119FA"/>
    <w:rPr>
      <w:b/>
    </w:rPr>
  </w:style>
  <w:style w:type="table" w:styleId="af3">
    <w:name w:val="Table Grid"/>
    <w:basedOn w:val="a1"/>
    <w:rsid w:val="00267EFA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4">
    <w:name w:val="style4"/>
    <w:basedOn w:val="a"/>
    <w:rsid w:val="00143EE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paragraph" w:styleId="af4">
    <w:name w:val="Document Map"/>
    <w:basedOn w:val="a"/>
    <w:semiHidden/>
    <w:rsid w:val="00246D4F"/>
    <w:pPr>
      <w:shd w:val="clear" w:color="auto" w:fill="0000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527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10165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563011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19706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664082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5823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53482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0786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55660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ostork\Documents\&#33258;&#23450;&#20041;%20Office%20&#27169;&#26495;\&#26412;&#31185;&#29983;&#27605;&#19994;&#35774;&#35745;&#65288;&#35770;&#25991;&#65289;&#20070;&#20889;&#33539;&#20363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本科生毕业设计（论文）书写范例.dotx</Template>
  <TotalTime>321</TotalTime>
  <Pages>1</Pages>
  <Words>287</Words>
  <Characters>1642</Characters>
  <Application>Microsoft Office Word</Application>
  <DocSecurity>0</DocSecurity>
  <Lines>13</Lines>
  <Paragraphs>3</Paragraphs>
  <ScaleCrop>false</ScaleCrop>
  <Company>sparkle</Company>
  <LinksUpToDate>false</LinksUpToDate>
  <CharactersWithSpaces>1926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第1章绪论</dc:title>
  <dc:subject/>
  <dc:creator>lostork</dc:creator>
  <cp:keywords/>
  <dc:description/>
  <cp:lastModifiedBy>冯掌印</cp:lastModifiedBy>
  <cp:revision>12</cp:revision>
  <cp:lastPrinted>2010-02-27T00:38:00Z</cp:lastPrinted>
  <dcterms:created xsi:type="dcterms:W3CDTF">2016-10-17T09:32:00Z</dcterms:created>
  <dcterms:modified xsi:type="dcterms:W3CDTF">2016-10-18T08:39:00Z</dcterms:modified>
</cp:coreProperties>
</file>